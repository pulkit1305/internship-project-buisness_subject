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7EEFC" w14:textId="195B9A18" w:rsidR="00C902F7" w:rsidRPr="00C05ADB" w:rsidRDefault="00C902F7" w:rsidP="00C902F7">
      <w:pPr>
        <w:pStyle w:val="Worksheettitle"/>
        <w:rPr>
          <w:color w:val="FF0000"/>
          <w:sz w:val="20"/>
          <w:szCs w:val="20"/>
        </w:rPr>
      </w:pPr>
      <w:r w:rsidRPr="00C05ADB">
        <w:rPr>
          <w:color w:val="FF0000"/>
          <w:sz w:val="20"/>
          <w:szCs w:val="20"/>
        </w:rPr>
        <w:t xml:space="preserve">&lt;Straive, please replace header with </w:t>
      </w:r>
      <w:r>
        <w:rPr>
          <w:color w:val="FF0000"/>
          <w:sz w:val="20"/>
          <w:szCs w:val="20"/>
        </w:rPr>
        <w:t xml:space="preserve">Business Digital Teaching Hub / Lesson </w:t>
      </w:r>
      <w:r w:rsidR="001646DB">
        <w:rPr>
          <w:color w:val="FF0000"/>
          <w:sz w:val="20"/>
          <w:szCs w:val="20"/>
        </w:rPr>
        <w:t>10</w:t>
      </w:r>
      <w:r>
        <w:rPr>
          <w:color w:val="FF0000"/>
          <w:sz w:val="20"/>
          <w:szCs w:val="20"/>
        </w:rPr>
        <w:t xml:space="preserve"> </w:t>
      </w:r>
      <w:r w:rsidR="00BD4893">
        <w:rPr>
          <w:color w:val="FF0000"/>
          <w:sz w:val="20"/>
          <w:szCs w:val="20"/>
        </w:rPr>
        <w:t xml:space="preserve">Social </w:t>
      </w:r>
      <w:r w:rsidR="00C2571C">
        <w:rPr>
          <w:color w:val="FF0000"/>
          <w:sz w:val="20"/>
          <w:szCs w:val="20"/>
        </w:rPr>
        <w:t>E</w:t>
      </w:r>
      <w:r w:rsidR="00BD4893">
        <w:rPr>
          <w:color w:val="FF0000"/>
          <w:sz w:val="20"/>
          <w:szCs w:val="20"/>
        </w:rPr>
        <w:t>nterprises</w:t>
      </w:r>
      <w:r>
        <w:rPr>
          <w:color w:val="FF0000"/>
          <w:sz w:val="20"/>
          <w:szCs w:val="20"/>
        </w:rPr>
        <w:t xml:space="preserve"> / Worksheet </w:t>
      </w:r>
      <w:r w:rsidR="00514AF0">
        <w:rPr>
          <w:color w:val="FF0000"/>
          <w:sz w:val="20"/>
          <w:szCs w:val="20"/>
        </w:rPr>
        <w:t>1</w:t>
      </w:r>
      <w:r w:rsidRPr="00C05ADB">
        <w:rPr>
          <w:color w:val="FF0000"/>
          <w:sz w:val="20"/>
          <w:szCs w:val="20"/>
        </w:rPr>
        <w:t>&gt;</w:t>
      </w:r>
    </w:p>
    <w:p w14:paraId="09323488" w14:textId="153D7B6F" w:rsidR="0072525B" w:rsidRDefault="00700ABD" w:rsidP="00860F16">
      <w:pPr>
        <w:pStyle w:val="Worksheettitle"/>
      </w:pPr>
      <w:r>
        <w:t>Works</w:t>
      </w:r>
      <w:r w:rsidR="00C17D4F">
        <w:t>heet</w:t>
      </w:r>
      <w:r>
        <w:t xml:space="preserve"> </w:t>
      </w:r>
      <w:r w:rsidR="00514AF0">
        <w:t>1</w:t>
      </w:r>
    </w:p>
    <w:p w14:paraId="326325FA" w14:textId="77777777" w:rsidR="00C62D5A" w:rsidRDefault="00C62D5A" w:rsidP="00C62D5A">
      <w:pPr>
        <w:pStyle w:val="Title"/>
        <w:tabs>
          <w:tab w:val="left" w:pos="4253"/>
          <w:tab w:val="left" w:pos="5051"/>
          <w:tab w:val="left" w:pos="6804"/>
          <w:tab w:val="right" w:pos="9214"/>
          <w:tab w:val="left" w:pos="9943"/>
        </w:tabs>
        <w:ind w:left="0"/>
      </w:pPr>
      <w:r w:rsidRPr="00726055">
        <w:rPr>
          <w:sz w:val="22"/>
          <w:szCs w:val="22"/>
        </w:rPr>
        <w:t>Name</w:t>
      </w:r>
      <w:r>
        <w:rPr>
          <w:sz w:val="22"/>
          <w:szCs w:val="22"/>
        </w:rPr>
        <w:t xml:space="preserve"> </w:t>
      </w:r>
      <w:r w:rsidRPr="00726055">
        <w:rPr>
          <w:b w:val="0"/>
          <w:bCs w:val="0"/>
          <w:sz w:val="22"/>
          <w:szCs w:val="22"/>
          <w:u w:val="single"/>
        </w:rPr>
        <w:tab/>
      </w:r>
      <w:r w:rsidRPr="00726055">
        <w:rPr>
          <w:b w:val="0"/>
          <w:bCs w:val="0"/>
          <w:sz w:val="22"/>
          <w:szCs w:val="22"/>
        </w:rPr>
        <w:t xml:space="preserve"> </w:t>
      </w:r>
      <w:r w:rsidRPr="00726055">
        <w:rPr>
          <w:sz w:val="22"/>
          <w:szCs w:val="22"/>
        </w:rPr>
        <w:t>Class</w:t>
      </w:r>
      <w:r>
        <w:rPr>
          <w:sz w:val="22"/>
          <w:szCs w:val="22"/>
        </w:rPr>
        <w:t xml:space="preserve"> </w:t>
      </w:r>
      <w:r w:rsidRPr="000338BC">
        <w:rPr>
          <w:b w:val="0"/>
          <w:bCs w:val="0"/>
          <w:sz w:val="22"/>
          <w:szCs w:val="22"/>
        </w:rPr>
        <w:t>_</w:t>
      </w:r>
      <w:r>
        <w:rPr>
          <w:b w:val="0"/>
          <w:bCs w:val="0"/>
          <w:sz w:val="22"/>
          <w:szCs w:val="22"/>
          <w:u w:val="single"/>
        </w:rPr>
        <w:tab/>
      </w:r>
      <w:r w:rsidRPr="00542183">
        <w:rPr>
          <w:b w:val="0"/>
          <w:bCs w:val="0"/>
          <w:sz w:val="22"/>
          <w:szCs w:val="22"/>
        </w:rPr>
        <w:t xml:space="preserve"> </w:t>
      </w:r>
      <w:r>
        <w:rPr>
          <w:sz w:val="22"/>
          <w:szCs w:val="22"/>
        </w:rPr>
        <w:t xml:space="preserve">Date </w:t>
      </w:r>
      <w:r w:rsidRPr="00607497">
        <w:rPr>
          <w:b w:val="0"/>
          <w:bCs w:val="0"/>
          <w:sz w:val="22"/>
          <w:szCs w:val="22"/>
          <w:u w:val="single"/>
        </w:rPr>
        <w:tab/>
      </w:r>
    </w:p>
    <w:p w14:paraId="207C7C66" w14:textId="4194AE90" w:rsidR="00862EAE" w:rsidRPr="00A237D6" w:rsidRDefault="00862EAE" w:rsidP="00A237D6">
      <w:pPr>
        <w:pStyle w:val="Firstnumberedlistonpage"/>
        <w:rPr>
          <w:b/>
          <w:bCs w:val="0"/>
        </w:rPr>
      </w:pPr>
      <w:r w:rsidRPr="00A237D6">
        <w:rPr>
          <w:b/>
          <w:bCs w:val="0"/>
        </w:rPr>
        <w:t>Social enterprises</w:t>
      </w:r>
    </w:p>
    <w:p w14:paraId="0C40B216" w14:textId="1ECE32BD" w:rsidR="00862EAE" w:rsidRPr="00743248" w:rsidRDefault="00A237D6" w:rsidP="00A237D6">
      <w:pPr>
        <w:pStyle w:val="Numberedlist1"/>
      </w:pPr>
      <w:r w:rsidRPr="00A237D6">
        <w:rPr>
          <w:b/>
          <w:bCs/>
        </w:rPr>
        <w:t>1</w:t>
      </w:r>
      <w:r w:rsidRPr="00A237D6">
        <w:rPr>
          <w:b/>
          <w:bCs/>
        </w:rPr>
        <w:tab/>
      </w:r>
      <w:r w:rsidR="00862EAE" w:rsidRPr="00743248">
        <w:t>Fill in the gaps in the paragraph with the words below</w:t>
      </w:r>
    </w:p>
    <w:p w14:paraId="028D94C9" w14:textId="77777777" w:rsidR="00862EAE" w:rsidRPr="00743248" w:rsidRDefault="00862EAE" w:rsidP="00A237D6">
      <w:pPr>
        <w:pStyle w:val="Numberedlist1secondline"/>
        <w:rPr>
          <w:color w:val="7030A0"/>
        </w:rPr>
      </w:pPr>
      <w:r w:rsidRPr="00743248">
        <w:rPr>
          <w:color w:val="FF0000"/>
        </w:rPr>
        <w:t xml:space="preserve">&lt;box&gt; </w:t>
      </w:r>
      <w:r w:rsidRPr="00743248">
        <w:t>customers,</w:t>
      </w:r>
      <w:r>
        <w:t xml:space="preserve"> </w:t>
      </w:r>
      <w:r w:rsidRPr="00743248">
        <w:t>donations, employees,</w:t>
      </w:r>
      <w:r>
        <w:t xml:space="preserve"> </w:t>
      </w:r>
      <w:r w:rsidRPr="00743248">
        <w:t>members, prices, profit</w:t>
      </w:r>
      <w:r>
        <w:t>,</w:t>
      </w:r>
      <w:r w:rsidRPr="00743248" w:rsidDel="0056604C">
        <w:t xml:space="preserve"> </w:t>
      </w:r>
      <w:r w:rsidRPr="00743248">
        <w:t>shareholders</w:t>
      </w:r>
      <w:r>
        <w:t xml:space="preserve">, </w:t>
      </w:r>
      <w:r w:rsidRPr="00743248">
        <w:t>well-being</w:t>
      </w:r>
      <w:r w:rsidRPr="00743248">
        <w:rPr>
          <w:color w:val="FF0000"/>
        </w:rPr>
        <w:t>&lt;/box&gt;</w:t>
      </w:r>
    </w:p>
    <w:p w14:paraId="4561B92D" w14:textId="77777777" w:rsidR="00862EAE" w:rsidRDefault="00862EAE" w:rsidP="00A237D6">
      <w:pPr>
        <w:pStyle w:val="Numberedlist1secondline"/>
        <w:spacing w:line="600" w:lineRule="auto"/>
      </w:pPr>
      <w:r w:rsidRPr="00B23F94">
        <w:t>A social enterprise is an organisation that aims to maximise</w:t>
      </w:r>
      <w:r>
        <w:t xml:space="preserve"> ______________________. </w:t>
      </w:r>
      <w:r w:rsidRPr="00B23F94">
        <w:t>A cooperative is an example of a social enterprise. Cooperatives are owned and controlled by</w:t>
      </w:r>
      <w:r>
        <w:t xml:space="preserve"> ______________________. </w:t>
      </w:r>
      <w:r w:rsidRPr="00B23F94">
        <w:t>In the case of a worker cooperative the members are</w:t>
      </w:r>
      <w:r>
        <w:t xml:space="preserve"> ______________________ </w:t>
      </w:r>
      <w:r w:rsidRPr="00B23F94">
        <w:t>of the business. Another type of social enterprise is a charity. Charities seek to raise</w:t>
      </w:r>
      <w:r>
        <w:t xml:space="preserve"> ______________________ </w:t>
      </w:r>
      <w:r w:rsidRPr="00B23F94">
        <w:t>in order to achieve their aims, which are often helping people in need or supporting environmental causes.</w:t>
      </w:r>
    </w:p>
    <w:p w14:paraId="01CEAC0E" w14:textId="15C61BFF" w:rsidR="00862EAE" w:rsidRPr="00743248" w:rsidRDefault="00A237D6" w:rsidP="00A237D6">
      <w:pPr>
        <w:pStyle w:val="Numberedlist1"/>
      </w:pPr>
      <w:r w:rsidRPr="00A237D6">
        <w:rPr>
          <w:b/>
          <w:bCs/>
        </w:rPr>
        <w:t>2</w:t>
      </w:r>
      <w:r w:rsidRPr="00A237D6">
        <w:rPr>
          <w:b/>
          <w:bCs/>
        </w:rPr>
        <w:tab/>
      </w:r>
      <w:r w:rsidR="00862EAE" w:rsidRPr="00A237D6">
        <w:t xml:space="preserve">Which </w:t>
      </w:r>
      <w:r w:rsidR="00862EAE" w:rsidRPr="00A237D6">
        <w:rPr>
          <w:b/>
          <w:bCs/>
        </w:rPr>
        <w:t>one</w:t>
      </w:r>
      <w:r w:rsidR="00862EAE" w:rsidRPr="00A237D6">
        <w:t xml:space="preserve"> of the following would not be a suitable objective for a consumer </w:t>
      </w:r>
      <w:r w:rsidR="00862EAE" w:rsidRPr="00743248">
        <w:t>cooperative?</w:t>
      </w:r>
      <w:r w:rsidR="00862EAE">
        <w:t xml:space="preserve"> Circle the correct answer.</w:t>
      </w:r>
    </w:p>
    <w:p w14:paraId="70AB536C" w14:textId="5BFF409E" w:rsidR="00862EAE" w:rsidRPr="00743248" w:rsidRDefault="00A237D6" w:rsidP="00A237D6">
      <w:pPr>
        <w:pStyle w:val="Numberedpartlista"/>
      </w:pPr>
      <w:r w:rsidRPr="00A237D6">
        <w:rPr>
          <w:b/>
          <w:bCs/>
        </w:rPr>
        <w:t>A</w:t>
      </w:r>
      <w:r>
        <w:tab/>
      </w:r>
      <w:r w:rsidR="00862EAE" w:rsidRPr="00743248">
        <w:t>Supply high-quality goods</w:t>
      </w:r>
    </w:p>
    <w:p w14:paraId="77AC5B3B" w14:textId="5244B2DD" w:rsidR="00862EAE" w:rsidRPr="00743248" w:rsidRDefault="00A237D6" w:rsidP="00A237D6">
      <w:pPr>
        <w:pStyle w:val="Numberedpartlista"/>
      </w:pPr>
      <w:r w:rsidRPr="00A237D6">
        <w:rPr>
          <w:b/>
          <w:bCs/>
        </w:rPr>
        <w:t>B</w:t>
      </w:r>
      <w:r>
        <w:tab/>
      </w:r>
      <w:r w:rsidR="00862EAE" w:rsidRPr="00743248">
        <w:t>Reduce waste</w:t>
      </w:r>
    </w:p>
    <w:p w14:paraId="2A34E716" w14:textId="6D279DB0" w:rsidR="00862EAE" w:rsidRPr="00743248" w:rsidRDefault="00A237D6" w:rsidP="00A237D6">
      <w:pPr>
        <w:pStyle w:val="Numberedpartlista"/>
      </w:pPr>
      <w:r w:rsidRPr="00A237D6">
        <w:rPr>
          <w:b/>
          <w:bCs/>
        </w:rPr>
        <w:t>C</w:t>
      </w:r>
      <w:r>
        <w:tab/>
      </w:r>
      <w:r w:rsidR="00862EAE" w:rsidRPr="00743248">
        <w:t>Reduce energy consumption</w:t>
      </w:r>
    </w:p>
    <w:p w14:paraId="4A920C2F" w14:textId="65056E72" w:rsidR="00862EAE" w:rsidRPr="00743248" w:rsidRDefault="00A237D6" w:rsidP="00A237D6">
      <w:pPr>
        <w:pStyle w:val="Numberedpartlista"/>
      </w:pPr>
      <w:r w:rsidRPr="00A237D6">
        <w:rPr>
          <w:b/>
          <w:bCs/>
        </w:rPr>
        <w:t>D</w:t>
      </w:r>
      <w:r>
        <w:tab/>
      </w:r>
      <w:r w:rsidR="00862EAE" w:rsidRPr="00743248">
        <w:t>Increase prices</w:t>
      </w:r>
    </w:p>
    <w:p w14:paraId="5FEA5511" w14:textId="4F95B5FF" w:rsidR="00862EAE" w:rsidRPr="00743248" w:rsidRDefault="00A237D6" w:rsidP="00A237D6">
      <w:pPr>
        <w:pStyle w:val="Numberedpartlista"/>
      </w:pPr>
      <w:r w:rsidRPr="00A237D6">
        <w:rPr>
          <w:b/>
          <w:bCs/>
        </w:rPr>
        <w:t>E</w:t>
      </w:r>
      <w:r>
        <w:tab/>
      </w:r>
      <w:r w:rsidR="00862EAE" w:rsidRPr="00743248">
        <w:t>Offer excellent customer service</w:t>
      </w:r>
    </w:p>
    <w:p w14:paraId="77418B30" w14:textId="7A7B6495" w:rsidR="00862EAE" w:rsidRPr="00743248" w:rsidRDefault="00A237D6" w:rsidP="00A237D6">
      <w:pPr>
        <w:pStyle w:val="Numberedlist1"/>
      </w:pPr>
      <w:r w:rsidRPr="00A237D6">
        <w:rPr>
          <w:b/>
          <w:bCs/>
        </w:rPr>
        <w:lastRenderedPageBreak/>
        <w:t>3</w:t>
      </w:r>
      <w:r w:rsidRPr="00A237D6">
        <w:rPr>
          <w:b/>
          <w:bCs/>
        </w:rPr>
        <w:tab/>
      </w:r>
      <w:r w:rsidR="00862EAE" w:rsidRPr="00743248">
        <w:t>Social enterprises aim to maximise profits for their shareholders.</w:t>
      </w:r>
    </w:p>
    <w:p w14:paraId="288596B7" w14:textId="77777777" w:rsidR="00862EAE" w:rsidRDefault="00862EAE" w:rsidP="00A237D6">
      <w:pPr>
        <w:pStyle w:val="Numberedlist1secondline"/>
      </w:pPr>
      <w:r w:rsidRPr="00743248">
        <w:t>Is this statement true or false?</w:t>
      </w:r>
    </w:p>
    <w:p w14:paraId="027CA806" w14:textId="77777777" w:rsidR="00A237D6" w:rsidRDefault="00A237D6" w:rsidP="00A237D6">
      <w:pPr>
        <w:pStyle w:val="Write-online"/>
      </w:pPr>
      <w:r>
        <w:t>______________________________________________________________________</w:t>
      </w:r>
    </w:p>
    <w:p w14:paraId="4D691357" w14:textId="746623AF" w:rsidR="00862EAE" w:rsidRPr="00A237D6" w:rsidRDefault="00A237D6" w:rsidP="00A237D6">
      <w:pPr>
        <w:pStyle w:val="Numberedlist1"/>
      </w:pPr>
      <w:r w:rsidRPr="00A237D6">
        <w:rPr>
          <w:b/>
          <w:bCs/>
        </w:rPr>
        <w:t>4</w:t>
      </w:r>
      <w:r w:rsidRPr="00A237D6">
        <w:rPr>
          <w:b/>
          <w:bCs/>
        </w:rPr>
        <w:tab/>
      </w:r>
      <w:r w:rsidR="00862EAE" w:rsidRPr="00A237D6">
        <w:t>Individuals and businesses will rarely choose to use a social enterprise because it benefits from large economies of scale. One exception is:</w:t>
      </w:r>
    </w:p>
    <w:p w14:paraId="5317D289" w14:textId="66FE57A2" w:rsidR="00862EAE" w:rsidRPr="00743248" w:rsidRDefault="00862EAE" w:rsidP="00A237D6">
      <w:pPr>
        <w:pStyle w:val="Numberedlist1secondline"/>
      </w:pPr>
      <w:r>
        <w:t>Circle the correct answer.</w:t>
      </w:r>
    </w:p>
    <w:p w14:paraId="53F4BB1E" w14:textId="7342A8FE" w:rsidR="00862EAE" w:rsidRPr="00743248" w:rsidRDefault="00A237D6" w:rsidP="00A237D6">
      <w:pPr>
        <w:pStyle w:val="Numberedpartlista"/>
      </w:pPr>
      <w:r w:rsidRPr="00A237D6">
        <w:rPr>
          <w:b/>
          <w:bCs/>
        </w:rPr>
        <w:t>A</w:t>
      </w:r>
      <w:r>
        <w:tab/>
      </w:r>
      <w:r w:rsidR="00862EAE" w:rsidRPr="00743248">
        <w:t>Charities</w:t>
      </w:r>
    </w:p>
    <w:p w14:paraId="6EBB5692" w14:textId="1D58BE48" w:rsidR="00862EAE" w:rsidRPr="00A237D6" w:rsidRDefault="00A237D6" w:rsidP="00A237D6">
      <w:pPr>
        <w:pStyle w:val="Numberedpartlista"/>
      </w:pPr>
      <w:r w:rsidRPr="00A237D6">
        <w:rPr>
          <w:b/>
          <w:bCs/>
        </w:rPr>
        <w:t>B</w:t>
      </w:r>
      <w:r w:rsidRPr="00A237D6">
        <w:tab/>
      </w:r>
      <w:r w:rsidR="00862EAE" w:rsidRPr="00A237D6">
        <w:t>Retail cooperatives</w:t>
      </w:r>
    </w:p>
    <w:p w14:paraId="23F515BA" w14:textId="414B42B8" w:rsidR="00862EAE" w:rsidRPr="00743248" w:rsidRDefault="00A237D6" w:rsidP="00A237D6">
      <w:pPr>
        <w:pStyle w:val="Numberedpartlista"/>
      </w:pPr>
      <w:r w:rsidRPr="00A237D6">
        <w:rPr>
          <w:b/>
          <w:bCs/>
        </w:rPr>
        <w:t>C</w:t>
      </w:r>
      <w:r>
        <w:tab/>
      </w:r>
      <w:r w:rsidR="00862EAE" w:rsidRPr="00743248">
        <w:t>Consumer cooperatives</w:t>
      </w:r>
    </w:p>
    <w:p w14:paraId="0C4F4FA0" w14:textId="0CBA41B6" w:rsidR="00862EAE" w:rsidRPr="00743248" w:rsidRDefault="00A237D6" w:rsidP="00A237D6">
      <w:pPr>
        <w:pStyle w:val="Numberedpartlista"/>
      </w:pPr>
      <w:r w:rsidRPr="00A237D6">
        <w:rPr>
          <w:b/>
          <w:bCs/>
        </w:rPr>
        <w:t>D</w:t>
      </w:r>
      <w:r>
        <w:tab/>
      </w:r>
      <w:r w:rsidR="00862EAE" w:rsidRPr="00743248">
        <w:t>Worker cooperatives</w:t>
      </w:r>
    </w:p>
    <w:p w14:paraId="0F9D7E10" w14:textId="797A6194" w:rsidR="00862EAE" w:rsidRDefault="00A237D6" w:rsidP="00A237D6">
      <w:pPr>
        <w:pStyle w:val="Numberedpartlista"/>
        <w:rPr>
          <w:color w:val="333333"/>
        </w:rPr>
      </w:pPr>
      <w:r w:rsidRPr="00A237D6">
        <w:rPr>
          <w:b/>
          <w:bCs/>
        </w:rPr>
        <w:t>E</w:t>
      </w:r>
      <w:r w:rsidRPr="00A237D6">
        <w:rPr>
          <w:b/>
          <w:bCs/>
        </w:rPr>
        <w:tab/>
      </w:r>
      <w:r w:rsidR="00862EAE" w:rsidRPr="00743248">
        <w:t>Social enterprises</w:t>
      </w:r>
    </w:p>
    <w:p w14:paraId="39A43849" w14:textId="7A8190D8" w:rsidR="00862EAE" w:rsidRPr="00A237D6" w:rsidRDefault="00A237D6" w:rsidP="00A237D6">
      <w:pPr>
        <w:pStyle w:val="Numberedlist1"/>
      </w:pPr>
      <w:r w:rsidRPr="00A237D6">
        <w:rPr>
          <w:b/>
          <w:bCs/>
        </w:rPr>
        <w:t>5</w:t>
      </w:r>
      <w:r w:rsidRPr="00A237D6">
        <w:rPr>
          <w:b/>
          <w:bCs/>
        </w:rPr>
        <w:tab/>
      </w:r>
      <w:r w:rsidR="00862EAE" w:rsidRPr="00A237D6">
        <w:t>Consumers may benefit from better customer service when dealing with a worker cooperative because the workers own the business and therefore may be more motivated.</w:t>
      </w:r>
    </w:p>
    <w:p w14:paraId="6C1021AF" w14:textId="77777777" w:rsidR="00862EAE" w:rsidRPr="00743248" w:rsidRDefault="00862EAE" w:rsidP="00A237D6">
      <w:pPr>
        <w:pStyle w:val="Numberedlist1secondline"/>
      </w:pPr>
      <w:r w:rsidRPr="00743248">
        <w:t>Is this statement true or false?</w:t>
      </w:r>
    </w:p>
    <w:p w14:paraId="157D0B43" w14:textId="77777777" w:rsidR="00A237D6" w:rsidRDefault="00A237D6" w:rsidP="00A237D6">
      <w:pPr>
        <w:pStyle w:val="Write-online"/>
      </w:pPr>
      <w:r>
        <w:t>______________________________________________________________________</w:t>
      </w:r>
    </w:p>
    <w:p w14:paraId="23723761" w14:textId="053DEBA4" w:rsidR="00862EAE" w:rsidRPr="00743248" w:rsidRDefault="00862EAE" w:rsidP="00A237D6">
      <w:pPr>
        <w:pStyle w:val="Numberedlist1"/>
      </w:pPr>
      <w:r w:rsidRPr="00A237D6">
        <w:rPr>
          <w:b/>
          <w:bCs/>
        </w:rPr>
        <w:t>6</w:t>
      </w:r>
      <w:r w:rsidRPr="00743248">
        <w:tab/>
        <w:t xml:space="preserve">Choose a social enterprise that you are familiar with. Write two sentences about the features of that particular organisation. </w:t>
      </w:r>
    </w:p>
    <w:p w14:paraId="6FC34A38" w14:textId="77777777" w:rsidR="00862EAE" w:rsidRPr="00743248" w:rsidRDefault="00862EAE" w:rsidP="00A237D6">
      <w:pPr>
        <w:pStyle w:val="Numberedlist1secondline"/>
      </w:pPr>
      <w:r w:rsidRPr="00743248">
        <w:t xml:space="preserve">Do not mention the name of the social enterprise in your description, but try </w:t>
      </w:r>
      <w:r>
        <w:t>to</w:t>
      </w:r>
      <w:r w:rsidRPr="00743248">
        <w:t xml:space="preserve"> make it clear what it seeks to achieve.</w:t>
      </w:r>
    </w:p>
    <w:p w14:paraId="7C562F26" w14:textId="3B1D9E81" w:rsidR="004D051F" w:rsidRDefault="004D051F" w:rsidP="004D051F">
      <w:pPr>
        <w:pStyle w:val="Write-online"/>
      </w:pPr>
      <w:r>
        <w:t>______________________________________________________________________</w:t>
      </w:r>
    </w:p>
    <w:p w14:paraId="6F76D63B" w14:textId="77777777" w:rsidR="00A237D6" w:rsidRDefault="00A237D6" w:rsidP="00A237D6">
      <w:pPr>
        <w:pStyle w:val="Write-online"/>
      </w:pPr>
      <w:r>
        <w:t>______________________________________________________________________</w:t>
      </w:r>
    </w:p>
    <w:p w14:paraId="39FFB9DB" w14:textId="6A53D548" w:rsidR="00A237D6" w:rsidRDefault="00A237D6" w:rsidP="004D051F">
      <w:pPr>
        <w:pStyle w:val="Write-online"/>
      </w:pPr>
      <w:r>
        <w:t>______________________________________________________________________</w:t>
      </w:r>
    </w:p>
    <w:sectPr w:rsidR="00A237D6" w:rsidSect="00C05ADB">
      <w:headerReference w:type="default" r:id="rId10"/>
      <w:footerReference w:type="default" r:id="rId11"/>
      <w:pgSz w:w="11906" w:h="16838"/>
      <w:pgMar w:top="2269" w:right="1440" w:bottom="851" w:left="1440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51111" w14:textId="77777777" w:rsidR="00CB2118" w:rsidRDefault="00CB2118" w:rsidP="00EE53DF">
      <w:pPr>
        <w:spacing w:after="0" w:line="240" w:lineRule="auto"/>
      </w:pPr>
      <w:r>
        <w:separator/>
      </w:r>
    </w:p>
  </w:endnote>
  <w:endnote w:type="continuationSeparator" w:id="0">
    <w:p w14:paraId="112B52B4" w14:textId="77777777" w:rsidR="00CB2118" w:rsidRDefault="00CB2118" w:rsidP="00EE5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081FA" w14:textId="77777777" w:rsidR="00B60566" w:rsidRPr="00615801" w:rsidRDefault="00854B8D" w:rsidP="00182E34">
    <w:pPr>
      <w:pStyle w:val="Footer"/>
      <w:tabs>
        <w:tab w:val="clear" w:pos="9026"/>
        <w:tab w:val="right" w:pos="9356"/>
      </w:tabs>
      <w:ind w:right="-1039"/>
      <w:rPr>
        <w:rFonts w:cs="Arial"/>
        <w:sz w:val="16"/>
        <w:szCs w:val="16"/>
      </w:rPr>
    </w:pPr>
    <w:r w:rsidRPr="00615801">
      <w:rPr>
        <w:rFonts w:cs="Arial"/>
        <w:sz w:val="16"/>
        <w:szCs w:val="16"/>
      </w:rPr>
      <w:t xml:space="preserve">© Pearson </w:t>
    </w:r>
    <w:r w:rsidRPr="00615801">
      <w:rPr>
        <w:rFonts w:cs="Arial"/>
        <w:noProof/>
        <w:sz w:val="16"/>
        <w:szCs w:val="16"/>
        <w:lang w:eastAsia="en-GB"/>
      </w:rPr>
      <w:t>Education</w:t>
    </w:r>
    <w:r w:rsidRPr="00615801">
      <w:rPr>
        <w:rFonts w:cs="Arial"/>
        <w:sz w:val="16"/>
        <w:szCs w:val="16"/>
      </w:rPr>
      <w:t xml:space="preserve"> Ltd 2023. Copying permitted for purchasing institution only. This material is not copyright free.</w:t>
    </w:r>
    <w:r w:rsidRPr="00615801">
      <w:rPr>
        <w:rFonts w:cs="Arial"/>
        <w:sz w:val="16"/>
        <w:szCs w:val="16"/>
      </w:rPr>
      <w:tab/>
    </w:r>
    <w:sdt>
      <w:sdtPr>
        <w:rPr>
          <w:sz w:val="16"/>
          <w:szCs w:val="16"/>
        </w:rPr>
        <w:id w:val="748078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60566" w:rsidRPr="00615801">
          <w:rPr>
            <w:sz w:val="16"/>
            <w:szCs w:val="16"/>
          </w:rPr>
          <w:fldChar w:fldCharType="begin"/>
        </w:r>
        <w:r w:rsidR="00B60566" w:rsidRPr="00615801">
          <w:rPr>
            <w:sz w:val="16"/>
            <w:szCs w:val="16"/>
          </w:rPr>
          <w:instrText xml:space="preserve"> PAGE   \* MERGEFORMAT </w:instrText>
        </w:r>
        <w:r w:rsidR="00B60566" w:rsidRPr="00615801">
          <w:rPr>
            <w:sz w:val="16"/>
            <w:szCs w:val="16"/>
          </w:rPr>
          <w:fldChar w:fldCharType="separate"/>
        </w:r>
        <w:r w:rsidR="00B60566" w:rsidRPr="00615801">
          <w:rPr>
            <w:noProof/>
            <w:sz w:val="16"/>
            <w:szCs w:val="16"/>
          </w:rPr>
          <w:t>2</w:t>
        </w:r>
        <w:r w:rsidR="00B60566" w:rsidRPr="00615801">
          <w:rPr>
            <w:noProof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60984" w14:textId="77777777" w:rsidR="00CB2118" w:rsidRDefault="00CB2118" w:rsidP="00EE53DF">
      <w:pPr>
        <w:spacing w:after="0" w:line="240" w:lineRule="auto"/>
      </w:pPr>
      <w:r>
        <w:separator/>
      </w:r>
    </w:p>
  </w:footnote>
  <w:footnote w:type="continuationSeparator" w:id="0">
    <w:p w14:paraId="7181A40B" w14:textId="77777777" w:rsidR="00CB2118" w:rsidRDefault="00CB2118" w:rsidP="00EE5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35BF4" w14:textId="77777777" w:rsidR="00EE53DF" w:rsidRPr="00854B8D" w:rsidRDefault="00854B8D" w:rsidP="00854B8D">
    <w:pPr>
      <w:pStyle w:val="Header"/>
      <w:ind w:left="-1418"/>
    </w:pPr>
    <w:r w:rsidRPr="00D45908">
      <w:rPr>
        <w:b/>
        <w:bCs/>
        <w:noProof/>
        <w:lang w:eastAsia="en-IN"/>
      </w:rPr>
      <w:drawing>
        <wp:inline distT="0" distB="0" distL="0" distR="0" wp14:anchorId="29500BA4" wp14:editId="7EDB6299">
          <wp:extent cx="7559869" cy="1247775"/>
          <wp:effectExtent l="0" t="0" r="3175" b="0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Picture 4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869" cy="12477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612EB58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num w:numId="1" w16cid:durableId="88259649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118"/>
    <w:rsid w:val="0003075D"/>
    <w:rsid w:val="000470E9"/>
    <w:rsid w:val="00065A6E"/>
    <w:rsid w:val="000852B5"/>
    <w:rsid w:val="000D5EAC"/>
    <w:rsid w:val="000F5B23"/>
    <w:rsid w:val="0010797F"/>
    <w:rsid w:val="00130E61"/>
    <w:rsid w:val="00135F91"/>
    <w:rsid w:val="00140F8C"/>
    <w:rsid w:val="001646DB"/>
    <w:rsid w:val="00165265"/>
    <w:rsid w:val="00182E34"/>
    <w:rsid w:val="001902ED"/>
    <w:rsid w:val="001B6FD4"/>
    <w:rsid w:val="001E7459"/>
    <w:rsid w:val="0020120C"/>
    <w:rsid w:val="00216DE6"/>
    <w:rsid w:val="002214D4"/>
    <w:rsid w:val="00227AA7"/>
    <w:rsid w:val="00241622"/>
    <w:rsid w:val="00245192"/>
    <w:rsid w:val="0027014B"/>
    <w:rsid w:val="002875D7"/>
    <w:rsid w:val="00290167"/>
    <w:rsid w:val="002930F4"/>
    <w:rsid w:val="002C247F"/>
    <w:rsid w:val="002C2669"/>
    <w:rsid w:val="002C5EF1"/>
    <w:rsid w:val="002C7DAA"/>
    <w:rsid w:val="002D15F0"/>
    <w:rsid w:val="002D780B"/>
    <w:rsid w:val="0031147C"/>
    <w:rsid w:val="00313EA2"/>
    <w:rsid w:val="00323A23"/>
    <w:rsid w:val="00353DC0"/>
    <w:rsid w:val="00355508"/>
    <w:rsid w:val="0039204C"/>
    <w:rsid w:val="003A07AF"/>
    <w:rsid w:val="003A7F8D"/>
    <w:rsid w:val="003B2F2C"/>
    <w:rsid w:val="003B6333"/>
    <w:rsid w:val="003D0CF5"/>
    <w:rsid w:val="003D1629"/>
    <w:rsid w:val="003E4147"/>
    <w:rsid w:val="003F03D8"/>
    <w:rsid w:val="004064A1"/>
    <w:rsid w:val="004104E5"/>
    <w:rsid w:val="00430E26"/>
    <w:rsid w:val="00431134"/>
    <w:rsid w:val="00431F2B"/>
    <w:rsid w:val="00475583"/>
    <w:rsid w:val="00481F63"/>
    <w:rsid w:val="00484C4A"/>
    <w:rsid w:val="004902CE"/>
    <w:rsid w:val="004D051F"/>
    <w:rsid w:val="004D653D"/>
    <w:rsid w:val="00500539"/>
    <w:rsid w:val="00514AF0"/>
    <w:rsid w:val="00530375"/>
    <w:rsid w:val="00543AEE"/>
    <w:rsid w:val="00553850"/>
    <w:rsid w:val="00590654"/>
    <w:rsid w:val="005A0285"/>
    <w:rsid w:val="005C6C7F"/>
    <w:rsid w:val="005D573F"/>
    <w:rsid w:val="006028DC"/>
    <w:rsid w:val="006100CE"/>
    <w:rsid w:val="00615801"/>
    <w:rsid w:val="006202AE"/>
    <w:rsid w:val="0062437C"/>
    <w:rsid w:val="00627B85"/>
    <w:rsid w:val="00632051"/>
    <w:rsid w:val="006407F9"/>
    <w:rsid w:val="006B44BA"/>
    <w:rsid w:val="006C1E18"/>
    <w:rsid w:val="006D6F01"/>
    <w:rsid w:val="006E68BB"/>
    <w:rsid w:val="006F355E"/>
    <w:rsid w:val="00700ABD"/>
    <w:rsid w:val="00702CEE"/>
    <w:rsid w:val="0072525B"/>
    <w:rsid w:val="007305CB"/>
    <w:rsid w:val="00764731"/>
    <w:rsid w:val="007950D7"/>
    <w:rsid w:val="007B7970"/>
    <w:rsid w:val="007C28D8"/>
    <w:rsid w:val="007F7AA7"/>
    <w:rsid w:val="008005F0"/>
    <w:rsid w:val="00832238"/>
    <w:rsid w:val="00840D34"/>
    <w:rsid w:val="00847045"/>
    <w:rsid w:val="00854B8D"/>
    <w:rsid w:val="00860F16"/>
    <w:rsid w:val="00862EAE"/>
    <w:rsid w:val="00886A99"/>
    <w:rsid w:val="00896141"/>
    <w:rsid w:val="00896F70"/>
    <w:rsid w:val="00897E3E"/>
    <w:rsid w:val="008B5A9F"/>
    <w:rsid w:val="008E5E97"/>
    <w:rsid w:val="009027E4"/>
    <w:rsid w:val="00902B08"/>
    <w:rsid w:val="00956E2A"/>
    <w:rsid w:val="0097592C"/>
    <w:rsid w:val="0098059C"/>
    <w:rsid w:val="00980E88"/>
    <w:rsid w:val="009B07BA"/>
    <w:rsid w:val="009E1D23"/>
    <w:rsid w:val="009E22D3"/>
    <w:rsid w:val="009E380F"/>
    <w:rsid w:val="009E4D44"/>
    <w:rsid w:val="009F6204"/>
    <w:rsid w:val="00A15708"/>
    <w:rsid w:val="00A237D6"/>
    <w:rsid w:val="00A32A0C"/>
    <w:rsid w:val="00A533CB"/>
    <w:rsid w:val="00A72A97"/>
    <w:rsid w:val="00A74032"/>
    <w:rsid w:val="00A86D35"/>
    <w:rsid w:val="00AB0094"/>
    <w:rsid w:val="00AB520B"/>
    <w:rsid w:val="00AB7243"/>
    <w:rsid w:val="00AC3078"/>
    <w:rsid w:val="00AE0745"/>
    <w:rsid w:val="00B12FCF"/>
    <w:rsid w:val="00B132B1"/>
    <w:rsid w:val="00B14F06"/>
    <w:rsid w:val="00B15367"/>
    <w:rsid w:val="00B153D7"/>
    <w:rsid w:val="00B22A89"/>
    <w:rsid w:val="00B36BCD"/>
    <w:rsid w:val="00B4094F"/>
    <w:rsid w:val="00B460A7"/>
    <w:rsid w:val="00B46FCD"/>
    <w:rsid w:val="00B47533"/>
    <w:rsid w:val="00B53970"/>
    <w:rsid w:val="00B5482E"/>
    <w:rsid w:val="00B6036D"/>
    <w:rsid w:val="00B60566"/>
    <w:rsid w:val="00B63A7D"/>
    <w:rsid w:val="00B66956"/>
    <w:rsid w:val="00B709BD"/>
    <w:rsid w:val="00BD4893"/>
    <w:rsid w:val="00BD75FD"/>
    <w:rsid w:val="00C05ADB"/>
    <w:rsid w:val="00C1334E"/>
    <w:rsid w:val="00C17D4F"/>
    <w:rsid w:val="00C2571C"/>
    <w:rsid w:val="00C44B33"/>
    <w:rsid w:val="00C526D3"/>
    <w:rsid w:val="00C62D5A"/>
    <w:rsid w:val="00C87F08"/>
    <w:rsid w:val="00C902F7"/>
    <w:rsid w:val="00C92B18"/>
    <w:rsid w:val="00C97F0B"/>
    <w:rsid w:val="00CB2118"/>
    <w:rsid w:val="00CF2E6A"/>
    <w:rsid w:val="00D03C15"/>
    <w:rsid w:val="00D3189C"/>
    <w:rsid w:val="00D45908"/>
    <w:rsid w:val="00DA4E6E"/>
    <w:rsid w:val="00DD57AB"/>
    <w:rsid w:val="00E231CA"/>
    <w:rsid w:val="00E646B8"/>
    <w:rsid w:val="00E66110"/>
    <w:rsid w:val="00E80B92"/>
    <w:rsid w:val="00E8569E"/>
    <w:rsid w:val="00E95948"/>
    <w:rsid w:val="00E95EB9"/>
    <w:rsid w:val="00EB62DD"/>
    <w:rsid w:val="00EC2002"/>
    <w:rsid w:val="00EC2C47"/>
    <w:rsid w:val="00EE3D74"/>
    <w:rsid w:val="00EE53DF"/>
    <w:rsid w:val="00EE590D"/>
    <w:rsid w:val="00EF7855"/>
    <w:rsid w:val="00F048CB"/>
    <w:rsid w:val="00F111B1"/>
    <w:rsid w:val="00F255AD"/>
    <w:rsid w:val="00F31BCF"/>
    <w:rsid w:val="00F4158C"/>
    <w:rsid w:val="00F51FE5"/>
    <w:rsid w:val="00F62721"/>
    <w:rsid w:val="00F67114"/>
    <w:rsid w:val="00F966D6"/>
    <w:rsid w:val="00FA19CF"/>
    <w:rsid w:val="00FA2D1E"/>
    <w:rsid w:val="00FD2343"/>
    <w:rsid w:val="00FE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F47C48"/>
  <w15:chartTrackingRefBased/>
  <w15:docId w15:val="{9CC6CD5F-6F77-4A03-961A-8746E5189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3DF"/>
  </w:style>
  <w:style w:type="paragraph" w:styleId="Footer">
    <w:name w:val="footer"/>
    <w:basedOn w:val="Normal"/>
    <w:link w:val="FooterChar"/>
    <w:uiPriority w:val="99"/>
    <w:unhideWhenUsed/>
    <w:rsid w:val="00E95948"/>
    <w:pPr>
      <w:tabs>
        <w:tab w:val="center" w:pos="4513"/>
        <w:tab w:val="right" w:pos="9026"/>
      </w:tabs>
      <w:spacing w:after="0" w:line="240" w:lineRule="auto"/>
    </w:pPr>
    <w:rPr>
      <w:rFonts w:ascii="Arial" w:hAnsi="Arial"/>
    </w:rPr>
  </w:style>
  <w:style w:type="character" w:customStyle="1" w:styleId="FooterChar">
    <w:name w:val="Footer Char"/>
    <w:basedOn w:val="DefaultParagraphFont"/>
    <w:link w:val="Footer"/>
    <w:uiPriority w:val="99"/>
    <w:rsid w:val="00E95948"/>
    <w:rPr>
      <w:rFonts w:ascii="Arial" w:hAnsi="Arial"/>
    </w:rPr>
  </w:style>
  <w:style w:type="paragraph" w:customStyle="1" w:styleId="Worksheettitle">
    <w:name w:val="Worksheet title"/>
    <w:basedOn w:val="Normal"/>
    <w:link w:val="WorksheettitleChar"/>
    <w:qFormat/>
    <w:rsid w:val="00EC2C47"/>
    <w:pPr>
      <w:spacing w:before="240" w:after="240" w:line="240" w:lineRule="auto"/>
    </w:pPr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character" w:customStyle="1" w:styleId="WorksheettitleChar">
    <w:name w:val="Worksheet title Char"/>
    <w:basedOn w:val="DefaultParagraphFont"/>
    <w:link w:val="Worksheettitle"/>
    <w:rsid w:val="00EC2C47"/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table" w:styleId="TableGrid">
    <w:name w:val="Table Grid"/>
    <w:basedOn w:val="TableNormal"/>
    <w:uiPriority w:val="39"/>
    <w:rsid w:val="0055385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qFormat/>
    <w:rsid w:val="00FA2D1E"/>
    <w:pPr>
      <w:spacing w:before="80" w:after="60" w:line="240" w:lineRule="atLeast"/>
    </w:pPr>
    <w:rPr>
      <w:rFonts w:ascii="Arial" w:eastAsia="MS Mincho" w:hAnsi="Arial" w:cs="Arial"/>
      <w:szCs w:val="24"/>
      <w:lang w:val="en-GB"/>
    </w:rPr>
  </w:style>
  <w:style w:type="paragraph" w:customStyle="1" w:styleId="Tablehead">
    <w:name w:val="Table head"/>
    <w:next w:val="Tabletext"/>
    <w:qFormat/>
    <w:rsid w:val="00431F2B"/>
    <w:pPr>
      <w:spacing w:before="80" w:after="60" w:line="240" w:lineRule="auto"/>
    </w:pPr>
    <w:rPr>
      <w:rFonts w:ascii="Arial" w:eastAsia="MS Mincho" w:hAnsi="Arial" w:cs="Arial"/>
      <w:b/>
      <w:sz w:val="19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0852B5"/>
    <w:pPr>
      <w:ind w:left="720"/>
      <w:contextualSpacing/>
    </w:pPr>
    <w:rPr>
      <w:lang w:val="en-GB"/>
    </w:rPr>
  </w:style>
  <w:style w:type="character" w:customStyle="1" w:styleId="normaltextrun">
    <w:name w:val="normaltextrun"/>
    <w:basedOn w:val="DefaultParagraphFont"/>
    <w:rsid w:val="004902CE"/>
  </w:style>
  <w:style w:type="character" w:styleId="Hyperlink">
    <w:name w:val="Hyperlink"/>
    <w:basedOn w:val="DefaultParagraphFont"/>
    <w:uiPriority w:val="99"/>
    <w:semiHidden/>
    <w:unhideWhenUsed/>
    <w:rsid w:val="004902CE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E80B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0B92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BodyText">
    <w:name w:val="Body Text"/>
    <w:basedOn w:val="Normal"/>
    <w:link w:val="BodyTextChar"/>
    <w:uiPriority w:val="1"/>
    <w:qFormat/>
    <w:rsid w:val="005C6C7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C6C7F"/>
    <w:rPr>
      <w:rFonts w:ascii="Arial MT" w:eastAsia="Arial MT" w:hAnsi="Arial MT" w:cs="Arial MT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7AF"/>
    <w:rPr>
      <w:lang w:val="en-GB"/>
    </w:rPr>
  </w:style>
  <w:style w:type="character" w:customStyle="1" w:styleId="Algebra">
    <w:name w:val="Algebra"/>
    <w:basedOn w:val="DefaultParagraphFont"/>
    <w:uiPriority w:val="1"/>
    <w:qFormat/>
    <w:rsid w:val="00B47533"/>
    <w:rPr>
      <w:rFonts w:ascii="Times New Roman" w:hAnsi="Times New Roman"/>
      <w:i/>
      <w:sz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A32A0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A0C"/>
    <w:pPr>
      <w:spacing w:after="160"/>
    </w:pPr>
    <w:rPr>
      <w:rFonts w:asciiTheme="minorHAnsi" w:eastAsiaTheme="minorHAnsi" w:hAnsiTheme="minorHAnsi" w:cstheme="minorBidi"/>
      <w:b/>
      <w:bCs/>
      <w:lang w:val="en-IN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A0C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paragraph" w:customStyle="1" w:styleId="Multiplechoice">
    <w:name w:val="Multiple choice"/>
    <w:basedOn w:val="Normal"/>
    <w:qFormat/>
    <w:rsid w:val="00615801"/>
    <w:pPr>
      <w:tabs>
        <w:tab w:val="left" w:pos="851"/>
      </w:tabs>
      <w:spacing w:after="80" w:line="276" w:lineRule="auto"/>
      <w:ind w:left="454"/>
    </w:pPr>
    <w:rPr>
      <w:rFonts w:ascii="Arial" w:hAnsi="Arial" w:cs="Arial"/>
      <w:szCs w:val="19"/>
      <w:shd w:val="clear" w:color="auto" w:fill="FFFFFF"/>
    </w:rPr>
  </w:style>
  <w:style w:type="paragraph" w:customStyle="1" w:styleId="Wordbankheading">
    <w:name w:val="Word bank heading"/>
    <w:basedOn w:val="Normal"/>
    <w:qFormat/>
    <w:rsid w:val="00A86D35"/>
    <w:pPr>
      <w:spacing w:before="240" w:after="40" w:line="240" w:lineRule="auto"/>
    </w:pPr>
    <w:rPr>
      <w:rFonts w:ascii="Arial" w:hAnsi="Arial" w:cs="Arial"/>
      <w:b/>
      <w:bCs/>
      <w:szCs w:val="21"/>
      <w:shd w:val="clear" w:color="auto" w:fill="FFFFFF"/>
    </w:rPr>
  </w:style>
  <w:style w:type="paragraph" w:customStyle="1" w:styleId="Gapfillexercise">
    <w:name w:val="Gapfill exercise"/>
    <w:basedOn w:val="BodyText"/>
    <w:qFormat/>
    <w:rsid w:val="002C7DAA"/>
    <w:pPr>
      <w:spacing w:before="80" w:line="480" w:lineRule="auto"/>
    </w:pPr>
    <w:rPr>
      <w:shd w:val="clear" w:color="auto" w:fill="FFFFFF"/>
    </w:rPr>
  </w:style>
  <w:style w:type="paragraph" w:customStyle="1" w:styleId="Numberedlist1">
    <w:name w:val="Numbered list 1"/>
    <w:basedOn w:val="BodyText"/>
    <w:qFormat/>
    <w:rsid w:val="00615801"/>
    <w:pPr>
      <w:tabs>
        <w:tab w:val="left" w:pos="454"/>
      </w:tabs>
      <w:spacing w:before="280" w:after="80" w:line="360" w:lineRule="auto"/>
      <w:ind w:left="454" w:hanging="454"/>
    </w:pPr>
    <w:rPr>
      <w:shd w:val="clear" w:color="auto" w:fill="FFFFFF"/>
    </w:rPr>
  </w:style>
  <w:style w:type="paragraph" w:customStyle="1" w:styleId="Artwork">
    <w:name w:val="Artwork"/>
    <w:basedOn w:val="BodyText"/>
    <w:qFormat/>
    <w:rsid w:val="00DD57AB"/>
    <w:pPr>
      <w:spacing w:before="120" w:after="120"/>
      <w:ind w:left="454"/>
    </w:pPr>
    <w:rPr>
      <w:rFonts w:ascii="Calibri" w:eastAsia="Times New Roman" w:hAnsi="Calibri" w:cs="Calibri"/>
      <w:noProof/>
      <w:shd w:val="clear" w:color="auto" w:fill="FFFFFF"/>
      <w:lang w:eastAsia="en-GB"/>
    </w:rPr>
  </w:style>
  <w:style w:type="paragraph" w:customStyle="1" w:styleId="Numberedlist1secondline">
    <w:name w:val="Numbered list 1 second line"/>
    <w:basedOn w:val="Numberedlist1"/>
    <w:qFormat/>
    <w:rsid w:val="0062437C"/>
    <w:pPr>
      <w:ind w:firstLine="0"/>
    </w:pPr>
  </w:style>
  <w:style w:type="paragraph" w:customStyle="1" w:styleId="Numberedpartlista">
    <w:name w:val="Numbered part list a"/>
    <w:basedOn w:val="Numberedlist1"/>
    <w:qFormat/>
    <w:rsid w:val="0062437C"/>
    <w:pPr>
      <w:tabs>
        <w:tab w:val="clear" w:pos="454"/>
        <w:tab w:val="left" w:pos="851"/>
      </w:tabs>
      <w:adjustRightInd w:val="0"/>
      <w:ind w:left="908"/>
    </w:pPr>
  </w:style>
  <w:style w:type="paragraph" w:customStyle="1" w:styleId="Numberedpartlistasecondline">
    <w:name w:val="Numbered part list a second line"/>
    <w:basedOn w:val="Numberedpartlista"/>
    <w:qFormat/>
    <w:rsid w:val="0031147C"/>
    <w:pPr>
      <w:ind w:left="851" w:firstLine="0"/>
    </w:pPr>
  </w:style>
  <w:style w:type="paragraph" w:customStyle="1" w:styleId="Write-online">
    <w:name w:val="Write-on line"/>
    <w:basedOn w:val="Numberedlist1secondline"/>
    <w:qFormat/>
    <w:rsid w:val="00B63A7D"/>
    <w:pPr>
      <w:spacing w:before="240"/>
    </w:pPr>
  </w:style>
  <w:style w:type="paragraph" w:customStyle="1" w:styleId="Numberedpartlisti">
    <w:name w:val="Numbered part list i"/>
    <w:basedOn w:val="Numberedpartlista"/>
    <w:qFormat/>
    <w:rsid w:val="00EF7855"/>
    <w:pPr>
      <w:tabs>
        <w:tab w:val="clear" w:pos="851"/>
        <w:tab w:val="left" w:pos="1247"/>
      </w:tabs>
      <w:ind w:left="1248" w:hanging="397"/>
    </w:pPr>
  </w:style>
  <w:style w:type="paragraph" w:customStyle="1" w:styleId="Default">
    <w:name w:val="Default"/>
    <w:rsid w:val="00AC307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GB"/>
    </w:rPr>
  </w:style>
  <w:style w:type="paragraph" w:styleId="ListBullet2">
    <w:name w:val="List Bullet 2"/>
    <w:basedOn w:val="Normal"/>
    <w:uiPriority w:val="99"/>
    <w:unhideWhenUsed/>
    <w:rsid w:val="00AC3078"/>
    <w:pPr>
      <w:numPr>
        <w:numId w:val="1"/>
      </w:numPr>
      <w:contextualSpacing/>
    </w:pPr>
    <w:rPr>
      <w:rFonts w:ascii="Arial" w:hAnsi="Arial"/>
    </w:rPr>
  </w:style>
  <w:style w:type="paragraph" w:styleId="Title">
    <w:name w:val="Title"/>
    <w:basedOn w:val="Normal"/>
    <w:link w:val="TitleChar"/>
    <w:uiPriority w:val="10"/>
    <w:qFormat/>
    <w:rsid w:val="00E231CA"/>
    <w:pPr>
      <w:widowControl w:val="0"/>
      <w:autoSpaceDE w:val="0"/>
      <w:autoSpaceDN w:val="0"/>
      <w:spacing w:before="92" w:after="0" w:line="240" w:lineRule="auto"/>
      <w:ind w:left="100"/>
    </w:pPr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231CA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Firstnumberedlistonpage">
    <w:name w:val="First numbered list on page"/>
    <w:basedOn w:val="Numberedlist1"/>
    <w:qFormat/>
    <w:rsid w:val="00E231CA"/>
    <w:pPr>
      <w:spacing w:before="840"/>
    </w:pPr>
    <w:rPr>
      <w:bCs/>
      <w:szCs w:val="22"/>
    </w:rPr>
  </w:style>
  <w:style w:type="paragraph" w:styleId="Revision">
    <w:name w:val="Revision"/>
    <w:hidden/>
    <w:uiPriority w:val="99"/>
    <w:semiHidden/>
    <w:rsid w:val="003F03D8"/>
    <w:pPr>
      <w:spacing w:after="0" w:line="240" w:lineRule="auto"/>
    </w:pPr>
  </w:style>
  <w:style w:type="character" w:customStyle="1" w:styleId="fontstyle01">
    <w:name w:val="fontstyle01"/>
    <w:basedOn w:val="DefaultParagraphFont"/>
    <w:rsid w:val="00C05ADB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C05ADB"/>
    <w:pPr>
      <w:autoSpaceDE w:val="0"/>
      <w:autoSpaceDN w:val="0"/>
      <w:adjustRightInd w:val="0"/>
      <w:spacing w:after="0" w:line="210" w:lineRule="exact"/>
      <w:ind w:left="50"/>
    </w:pPr>
    <w:rPr>
      <w:rFonts w:ascii="Arial" w:hAnsi="Arial" w:cs="Arial"/>
      <w:sz w:val="24"/>
      <w:szCs w:val="24"/>
      <w:lang w:val="en-GB"/>
    </w:rPr>
  </w:style>
  <w:style w:type="character" w:customStyle="1" w:styleId="fontstyle21">
    <w:name w:val="fontstyle21"/>
    <w:basedOn w:val="DefaultParagraphFont"/>
    <w:rsid w:val="00C05ADB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FD2343"/>
    <w:rPr>
      <w:rFonts w:ascii="Arial" w:hAnsi="Arial" w:cs="Arial" w:hint="default"/>
      <w:b/>
      <w:bCs/>
      <w:i w:val="0"/>
      <w:iCs w:val="0"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62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862E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\OneDrive\Documents\Docs%20Professional\Freelancing\Client%20Projects\Current\Just%20Content%202022%20Business%20Studies%20formatting\Batch%201\iG_Business_LessonX_work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3B2142FB6EA4D94B7C736AD5E6EEF" ma:contentTypeVersion="17" ma:contentTypeDescription="Create a new document." ma:contentTypeScope="" ma:versionID="29aea3c796592465228ca4323922feff">
  <xsd:schema xmlns:xsd="http://www.w3.org/2001/XMLSchema" xmlns:xs="http://www.w3.org/2001/XMLSchema" xmlns:p="http://schemas.microsoft.com/office/2006/metadata/properties" xmlns:ns2="8fb335ab-8e0b-4eaa-8804-2c8a4e0b3381" xmlns:ns3="fc2818de-f296-4ba4-a6df-6ec047cb309f" targetNamespace="http://schemas.microsoft.com/office/2006/metadata/properties" ma:root="true" ma:fieldsID="9bd1a458625b5763b0401abe42d227ea" ns2:_="" ns3:_="">
    <xsd:import namespace="8fb335ab-8e0b-4eaa-8804-2c8a4e0b3381"/>
    <xsd:import namespace="fc2818de-f296-4ba4-a6df-6ec047cb30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35ab-8e0b-4eaa-8804-2c8a4e0b33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818de-f296-4ba4-a6df-6ec047cb309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4f599bc-c32c-4c05-92dd-b29914b946a3}" ma:internalName="TaxCatchAll" ma:showField="CatchAllData" ma:web="fc2818de-f296-4ba4-a6df-6ec047cb30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8fb335ab-8e0b-4eaa-8804-2c8a4e0b3381" xsi:nil="true"/>
    <TaxCatchAll xmlns="fc2818de-f296-4ba4-a6df-6ec047cb309f" xsi:nil="true"/>
    <lcf76f155ced4ddcb4097134ff3c332f xmlns="8fb335ab-8e0b-4eaa-8804-2c8a4e0b338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463D70E-1DE0-4F99-90A8-D20C15ADA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35ab-8e0b-4eaa-8804-2c8a4e0b3381"/>
    <ds:schemaRef ds:uri="fc2818de-f296-4ba4-a6df-6ec047cb30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7EB7BA-031A-474A-9F1E-B0DE628AD4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BDB3A4-6DEA-47B0-BCB0-F2D905892748}">
  <ds:schemaRefs>
    <ds:schemaRef ds:uri="http://schemas.microsoft.com/office/2006/metadata/properties"/>
    <ds:schemaRef ds:uri="http://schemas.microsoft.com/office/infopath/2007/PartnerControls"/>
    <ds:schemaRef ds:uri="8fb335ab-8e0b-4eaa-8804-2c8a4e0b3381"/>
    <ds:schemaRef ds:uri="fc2818de-f296-4ba4-a6df-6ec047cb30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iG_Business_LessonX_worksheet.dotx</Template>
  <TotalTime>14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Wallis</dc:creator>
  <cp:keywords/>
  <dc:description/>
  <cp:lastModifiedBy>James Wallis</cp:lastModifiedBy>
  <cp:revision>18</cp:revision>
  <dcterms:created xsi:type="dcterms:W3CDTF">2023-05-19T07:04:00Z</dcterms:created>
  <dcterms:modified xsi:type="dcterms:W3CDTF">2023-06-20T12:03:00Z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0x010100B8B3B2142FB6EA4D94B7C736AD5E6EEF</vt:lpwstr>
  </property>
</Properties>
</file>