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523DB" w14:textId="2D878933" w:rsidR="002E5465" w:rsidRPr="00C05ADB" w:rsidRDefault="002E5465" w:rsidP="002E5465">
      <w:pPr>
        <w:pStyle w:val="Worksheettitle"/>
        <w:rPr>
          <w:color w:val="FF0000"/>
          <w:sz w:val="20"/>
          <w:szCs w:val="20"/>
        </w:rPr>
      </w:pPr>
      <w:r w:rsidRPr="00C05ADB">
        <w:rPr>
          <w:color w:val="FF0000"/>
          <w:sz w:val="20"/>
          <w:szCs w:val="20"/>
        </w:rPr>
        <w:t xml:space="preserve">&lt;Straive, please replace header with </w:t>
      </w:r>
      <w:r>
        <w:rPr>
          <w:color w:val="FF0000"/>
          <w:sz w:val="20"/>
          <w:szCs w:val="20"/>
        </w:rPr>
        <w:t xml:space="preserve">Business Digital Teaching Hub / Lesson </w:t>
      </w:r>
      <w:r w:rsidR="00F168EF">
        <w:rPr>
          <w:color w:val="FF0000"/>
          <w:sz w:val="20"/>
          <w:szCs w:val="20"/>
        </w:rPr>
        <w:t>10</w:t>
      </w:r>
      <w:r>
        <w:rPr>
          <w:color w:val="FF0000"/>
          <w:sz w:val="20"/>
          <w:szCs w:val="20"/>
        </w:rPr>
        <w:t xml:space="preserve"> </w:t>
      </w:r>
      <w:r w:rsidR="009226CF">
        <w:rPr>
          <w:color w:val="FF0000"/>
          <w:sz w:val="20"/>
          <w:szCs w:val="20"/>
        </w:rPr>
        <w:t xml:space="preserve">Social </w:t>
      </w:r>
      <w:r w:rsidR="00905820">
        <w:rPr>
          <w:color w:val="FF0000"/>
          <w:sz w:val="20"/>
          <w:szCs w:val="20"/>
        </w:rPr>
        <w:t>E</w:t>
      </w:r>
      <w:r w:rsidR="009226CF">
        <w:rPr>
          <w:color w:val="FF0000"/>
          <w:sz w:val="20"/>
          <w:szCs w:val="20"/>
        </w:rPr>
        <w:t>nterprises</w:t>
      </w:r>
      <w:r>
        <w:rPr>
          <w:color w:val="FF0000"/>
          <w:sz w:val="20"/>
          <w:szCs w:val="20"/>
        </w:rPr>
        <w:t xml:space="preserve"> / </w:t>
      </w:r>
      <w:r w:rsidR="002538C1">
        <w:rPr>
          <w:color w:val="FF0000"/>
          <w:sz w:val="20"/>
          <w:szCs w:val="20"/>
        </w:rPr>
        <w:t>Homework</w:t>
      </w:r>
      <w:r w:rsidRPr="00C05ADB">
        <w:rPr>
          <w:color w:val="FF0000"/>
          <w:sz w:val="20"/>
          <w:szCs w:val="20"/>
        </w:rPr>
        <w:t>&gt;</w:t>
      </w:r>
    </w:p>
    <w:p w14:paraId="2C2D6629" w14:textId="33B5733C" w:rsidR="005C777A" w:rsidRDefault="005C777A" w:rsidP="005C777A">
      <w:pPr>
        <w:pStyle w:val="Worksheettitle"/>
      </w:pPr>
      <w:r>
        <w:t>Homework</w:t>
      </w:r>
    </w:p>
    <w:p w14:paraId="2662B588" w14:textId="77777777" w:rsidR="00583249" w:rsidRDefault="00583249" w:rsidP="00583249">
      <w:pPr>
        <w:pStyle w:val="Title"/>
        <w:tabs>
          <w:tab w:val="left" w:pos="4253"/>
          <w:tab w:val="left" w:pos="5051"/>
          <w:tab w:val="left" w:pos="6804"/>
          <w:tab w:val="right" w:pos="9214"/>
          <w:tab w:val="left" w:pos="9943"/>
        </w:tabs>
        <w:ind w:left="0"/>
      </w:pPr>
      <w:r w:rsidRPr="00726055">
        <w:rPr>
          <w:sz w:val="22"/>
          <w:szCs w:val="22"/>
        </w:rPr>
        <w:t>Name</w:t>
      </w:r>
      <w:r>
        <w:rPr>
          <w:sz w:val="22"/>
          <w:szCs w:val="22"/>
        </w:rPr>
        <w:t xml:space="preserve"> </w:t>
      </w:r>
      <w:r w:rsidRPr="00726055">
        <w:rPr>
          <w:b w:val="0"/>
          <w:bCs w:val="0"/>
          <w:sz w:val="22"/>
          <w:szCs w:val="22"/>
          <w:u w:val="single"/>
        </w:rPr>
        <w:tab/>
      </w:r>
      <w:r w:rsidRPr="00726055">
        <w:rPr>
          <w:b w:val="0"/>
          <w:bCs w:val="0"/>
          <w:sz w:val="22"/>
          <w:szCs w:val="22"/>
        </w:rPr>
        <w:t xml:space="preserve"> </w:t>
      </w:r>
      <w:r w:rsidRPr="00726055">
        <w:rPr>
          <w:sz w:val="22"/>
          <w:szCs w:val="22"/>
        </w:rPr>
        <w:t>Class</w:t>
      </w:r>
      <w:r>
        <w:rPr>
          <w:sz w:val="22"/>
          <w:szCs w:val="22"/>
        </w:rPr>
        <w:t xml:space="preserve"> </w:t>
      </w:r>
      <w:r w:rsidRPr="000338BC">
        <w:rPr>
          <w:b w:val="0"/>
          <w:bCs w:val="0"/>
          <w:sz w:val="22"/>
          <w:szCs w:val="22"/>
        </w:rPr>
        <w:t>_</w:t>
      </w:r>
      <w:r>
        <w:rPr>
          <w:b w:val="0"/>
          <w:bCs w:val="0"/>
          <w:sz w:val="22"/>
          <w:szCs w:val="22"/>
          <w:u w:val="single"/>
        </w:rPr>
        <w:tab/>
      </w:r>
      <w:r w:rsidRPr="00542183">
        <w:rPr>
          <w:b w:val="0"/>
          <w:bCs w:val="0"/>
          <w:sz w:val="22"/>
          <w:szCs w:val="22"/>
        </w:rPr>
        <w:t xml:space="preserve"> </w:t>
      </w:r>
      <w:r>
        <w:rPr>
          <w:sz w:val="22"/>
          <w:szCs w:val="22"/>
        </w:rPr>
        <w:t xml:space="preserve">Date </w:t>
      </w:r>
      <w:r w:rsidRPr="00607497">
        <w:rPr>
          <w:b w:val="0"/>
          <w:bCs w:val="0"/>
          <w:sz w:val="22"/>
          <w:szCs w:val="22"/>
          <w:u w:val="single"/>
        </w:rPr>
        <w:tab/>
      </w:r>
    </w:p>
    <w:p w14:paraId="14891B8C" w14:textId="30E048BB" w:rsidR="001D08B7" w:rsidRPr="001D08B7" w:rsidRDefault="001D08B7" w:rsidP="001D08B7">
      <w:pPr>
        <w:pStyle w:val="Firstnumberedlistonpage"/>
        <w:rPr>
          <w:b/>
          <w:bCs w:val="0"/>
        </w:rPr>
      </w:pPr>
      <w:r w:rsidRPr="001D08B7">
        <w:rPr>
          <w:b/>
          <w:bCs w:val="0"/>
        </w:rPr>
        <w:t>Researching a social enterprise</w:t>
      </w:r>
    </w:p>
    <w:p w14:paraId="76F818CB" w14:textId="77777777" w:rsidR="001D08B7" w:rsidRDefault="001D08B7" w:rsidP="001D08B7">
      <w:pPr>
        <w:pStyle w:val="Numberedlist1secondline"/>
      </w:pPr>
      <w:r>
        <w:t>You are going to conduct some research into a social enterprise of your choice. You will then create a fact sheet to inform others about the organisation.</w:t>
      </w:r>
    </w:p>
    <w:p w14:paraId="6747A86B" w14:textId="3F35DA6D" w:rsidR="001D08B7" w:rsidRDefault="001D08B7" w:rsidP="001D08B7">
      <w:pPr>
        <w:pStyle w:val="Numberedlist1"/>
      </w:pPr>
      <w:r w:rsidRPr="001D08B7">
        <w:rPr>
          <w:b/>
          <w:bCs/>
        </w:rPr>
        <w:t>1</w:t>
      </w:r>
      <w:r w:rsidRPr="001D08B7">
        <w:rPr>
          <w:b/>
          <w:bCs/>
        </w:rPr>
        <w:tab/>
      </w:r>
      <w:r>
        <w:t>First, identify a social enterprise that interests you.</w:t>
      </w:r>
    </w:p>
    <w:p w14:paraId="1690E1DE" w14:textId="77777777" w:rsidR="001D08B7" w:rsidRDefault="001D08B7" w:rsidP="001D08B7">
      <w:pPr>
        <w:pStyle w:val="Numberedlist1secondline"/>
      </w:pPr>
      <w:r>
        <w:t>You may already have a clear idea of an organisation that you support and which you feel makes a positive contribution to its local community or to the wider world.</w:t>
      </w:r>
    </w:p>
    <w:p w14:paraId="5B1BF6AA" w14:textId="77777777" w:rsidR="001D08B7" w:rsidRDefault="001D08B7" w:rsidP="001D08B7">
      <w:pPr>
        <w:pStyle w:val="Numberedlist1secondline"/>
      </w:pPr>
      <w:r>
        <w:t>If not, think about the following areas and research an organisation that contributes to one of them.</w:t>
      </w:r>
    </w:p>
    <w:p w14:paraId="63B14130" w14:textId="77777777" w:rsidR="001D08B7" w:rsidRDefault="001D08B7" w:rsidP="001D08B7">
      <w:pPr>
        <w:pStyle w:val="Numberedlist1secondline"/>
        <w:numPr>
          <w:ilvl w:val="0"/>
          <w:numId w:val="2"/>
        </w:numPr>
      </w:pPr>
      <w:r>
        <w:t>Environment protection</w:t>
      </w:r>
    </w:p>
    <w:p w14:paraId="221EB099" w14:textId="77777777" w:rsidR="001D08B7" w:rsidRDefault="001D08B7" w:rsidP="001D08B7">
      <w:pPr>
        <w:pStyle w:val="Numberedlist1secondline"/>
        <w:numPr>
          <w:ilvl w:val="0"/>
          <w:numId w:val="2"/>
        </w:numPr>
      </w:pPr>
      <w:r>
        <w:t>Animal welfare</w:t>
      </w:r>
    </w:p>
    <w:p w14:paraId="0E698F1D" w14:textId="77777777" w:rsidR="001D08B7" w:rsidRDefault="001D08B7" w:rsidP="001D08B7">
      <w:pPr>
        <w:pStyle w:val="Numberedlist1secondline"/>
        <w:numPr>
          <w:ilvl w:val="0"/>
          <w:numId w:val="2"/>
        </w:numPr>
      </w:pPr>
      <w:r>
        <w:t>Poverty reduction</w:t>
      </w:r>
    </w:p>
    <w:p w14:paraId="02A4017D" w14:textId="77777777" w:rsidR="001D08B7" w:rsidRDefault="001D08B7" w:rsidP="001D08B7">
      <w:pPr>
        <w:pStyle w:val="Numberedlist1secondline"/>
        <w:numPr>
          <w:ilvl w:val="0"/>
          <w:numId w:val="2"/>
        </w:numPr>
      </w:pPr>
      <w:r>
        <w:t>Positive social change</w:t>
      </w:r>
    </w:p>
    <w:p w14:paraId="68D9C37E" w14:textId="77777777" w:rsidR="001D08B7" w:rsidRDefault="001D08B7" w:rsidP="001D08B7">
      <w:pPr>
        <w:pStyle w:val="Numberedlist1secondline"/>
        <w:numPr>
          <w:ilvl w:val="0"/>
          <w:numId w:val="2"/>
        </w:numPr>
      </w:pPr>
      <w:r>
        <w:t>Opportunities for young people</w:t>
      </w:r>
    </w:p>
    <w:p w14:paraId="052DA3A1" w14:textId="77777777" w:rsidR="001D08B7" w:rsidRDefault="001D08B7" w:rsidP="001D08B7">
      <w:pPr>
        <w:pStyle w:val="Numberedlist1secondline"/>
        <w:numPr>
          <w:ilvl w:val="0"/>
          <w:numId w:val="2"/>
        </w:numPr>
      </w:pPr>
      <w:r>
        <w:t>Support for disadvantaged groups (elderly, minorities etc.)</w:t>
      </w:r>
    </w:p>
    <w:p w14:paraId="42EAFC5A" w14:textId="77777777" w:rsidR="001D08B7" w:rsidRDefault="001D08B7" w:rsidP="001D08B7">
      <w:pPr>
        <w:pStyle w:val="Numberedlist1secondline"/>
        <w:numPr>
          <w:ilvl w:val="0"/>
          <w:numId w:val="2"/>
        </w:numPr>
      </w:pPr>
      <w:r>
        <w:t>Faith or religious groups</w:t>
      </w:r>
    </w:p>
    <w:p w14:paraId="72E8B588" w14:textId="77777777" w:rsidR="001D08B7" w:rsidRDefault="001D08B7">
      <w:pPr>
        <w:rPr>
          <w:rFonts w:ascii="Arial MT" w:eastAsia="Arial MT" w:hAnsi="Arial MT" w:cs="Arial MT"/>
          <w:b/>
          <w:bCs/>
          <w:szCs w:val="20"/>
          <w:shd w:val="clear" w:color="auto" w:fill="FFFFFF"/>
          <w:lang w:val="en-US"/>
        </w:rPr>
      </w:pPr>
      <w:r>
        <w:rPr>
          <w:b/>
          <w:bCs/>
        </w:rPr>
        <w:br w:type="page"/>
      </w:r>
    </w:p>
    <w:p w14:paraId="691EDB20" w14:textId="2FC9FC81" w:rsidR="001D08B7" w:rsidRDefault="001D08B7" w:rsidP="001D08B7">
      <w:pPr>
        <w:pStyle w:val="Numberedlist1"/>
      </w:pPr>
      <w:r w:rsidRPr="001D08B7">
        <w:rPr>
          <w:b/>
          <w:bCs/>
        </w:rPr>
        <w:lastRenderedPageBreak/>
        <w:t>2</w:t>
      </w:r>
      <w:r>
        <w:tab/>
        <w:t xml:space="preserve">Now research the following areas: </w:t>
      </w:r>
    </w:p>
    <w:p w14:paraId="497D9665" w14:textId="77777777" w:rsidR="001D08B7" w:rsidRDefault="001D08B7" w:rsidP="001D08B7">
      <w:pPr>
        <w:pStyle w:val="Numberedlist1secondline"/>
        <w:numPr>
          <w:ilvl w:val="0"/>
          <w:numId w:val="3"/>
        </w:numPr>
      </w:pPr>
      <w:r>
        <w:t>Mission – what does the organisation attempt to do?</w:t>
      </w:r>
    </w:p>
    <w:p w14:paraId="71FF88EA" w14:textId="77777777" w:rsidR="001D08B7" w:rsidRDefault="001D08B7" w:rsidP="001D08B7">
      <w:pPr>
        <w:pStyle w:val="Numberedlist1secondline"/>
        <w:numPr>
          <w:ilvl w:val="0"/>
          <w:numId w:val="3"/>
        </w:numPr>
      </w:pPr>
      <w:r>
        <w:t>Scope – is the organisation local, national or global?</w:t>
      </w:r>
    </w:p>
    <w:p w14:paraId="73346C3F" w14:textId="77777777" w:rsidR="001D08B7" w:rsidRDefault="001D08B7" w:rsidP="001D08B7">
      <w:pPr>
        <w:pStyle w:val="Numberedlist1secondline"/>
        <w:numPr>
          <w:ilvl w:val="0"/>
          <w:numId w:val="3"/>
        </w:numPr>
      </w:pPr>
      <w:r>
        <w:t xml:space="preserve">Which groups does the organisation exist to support? </w:t>
      </w:r>
    </w:p>
    <w:p w14:paraId="3D2994D0" w14:textId="77777777" w:rsidR="001D08B7" w:rsidRDefault="001D08B7" w:rsidP="001D08B7">
      <w:pPr>
        <w:pStyle w:val="Numberedlist1secondline"/>
        <w:numPr>
          <w:ilvl w:val="0"/>
          <w:numId w:val="3"/>
        </w:numPr>
      </w:pPr>
      <w:r>
        <w:t>Why did the organisation feel it needed to exist to support these groups?</w:t>
      </w:r>
    </w:p>
    <w:p w14:paraId="7F3EC700" w14:textId="77777777" w:rsidR="001D08B7" w:rsidRDefault="001D08B7" w:rsidP="001D08B7">
      <w:pPr>
        <w:pStyle w:val="Numberedlist1secondline"/>
        <w:numPr>
          <w:ilvl w:val="0"/>
          <w:numId w:val="3"/>
        </w:numPr>
      </w:pPr>
      <w:r>
        <w:t>How does the organisation achieve its goals?</w:t>
      </w:r>
    </w:p>
    <w:p w14:paraId="26654A3B" w14:textId="77777777" w:rsidR="001D08B7" w:rsidRDefault="001D08B7" w:rsidP="001D08B7">
      <w:pPr>
        <w:pStyle w:val="Numberedlist1secondline"/>
        <w:numPr>
          <w:ilvl w:val="0"/>
          <w:numId w:val="3"/>
        </w:numPr>
      </w:pPr>
      <w:r>
        <w:t>What are the benefits to those groups and wider society of this organisation being a social enterprise (rather than a ‘for-profit’ company)?</w:t>
      </w:r>
    </w:p>
    <w:p w14:paraId="16DD7D65" w14:textId="77777777" w:rsidR="001D08B7" w:rsidRDefault="001D08B7" w:rsidP="001D08B7">
      <w:pPr>
        <w:pStyle w:val="Numberedlist1secondline"/>
        <w:numPr>
          <w:ilvl w:val="0"/>
          <w:numId w:val="3"/>
        </w:numPr>
      </w:pPr>
      <w:r>
        <w:t>Are there any drawbacks to this organisation of operating as a social enterprise?</w:t>
      </w:r>
    </w:p>
    <w:p w14:paraId="492AECC2" w14:textId="5562C2FF" w:rsidR="00E46EA4" w:rsidRDefault="001D08B7" w:rsidP="001D08B7">
      <w:pPr>
        <w:pStyle w:val="Numberedlist1"/>
      </w:pPr>
      <w:r w:rsidRPr="001D08B7">
        <w:rPr>
          <w:b/>
          <w:bCs/>
        </w:rPr>
        <w:t>3</w:t>
      </w:r>
      <w:r>
        <w:tab/>
        <w:t>Create a fact sheet to inform other people about the social enterprise you have researched.</w:t>
      </w:r>
    </w:p>
    <w:sectPr w:rsidR="00E46EA4" w:rsidSect="00C05ADB">
      <w:headerReference w:type="default" r:id="rId10"/>
      <w:footerReference w:type="default" r:id="rId11"/>
      <w:pgSz w:w="11906" w:h="16838"/>
      <w:pgMar w:top="2269" w:right="1440" w:bottom="851" w:left="1440" w:header="0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F5E326" w14:textId="77777777" w:rsidR="00562647" w:rsidRDefault="00562647" w:rsidP="00EE53DF">
      <w:pPr>
        <w:spacing w:after="0" w:line="240" w:lineRule="auto"/>
      </w:pPr>
      <w:r>
        <w:separator/>
      </w:r>
    </w:p>
  </w:endnote>
  <w:endnote w:type="continuationSeparator" w:id="0">
    <w:p w14:paraId="132A1A1B" w14:textId="77777777" w:rsidR="00562647" w:rsidRDefault="00562647" w:rsidP="00EE53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C081FA" w14:textId="77777777" w:rsidR="00B60566" w:rsidRPr="00615801" w:rsidRDefault="00854B8D" w:rsidP="00182E34">
    <w:pPr>
      <w:pStyle w:val="Footer"/>
      <w:tabs>
        <w:tab w:val="clear" w:pos="9026"/>
        <w:tab w:val="right" w:pos="9356"/>
      </w:tabs>
      <w:ind w:right="-1039"/>
      <w:rPr>
        <w:rFonts w:cs="Arial"/>
        <w:sz w:val="16"/>
        <w:szCs w:val="16"/>
      </w:rPr>
    </w:pPr>
    <w:r w:rsidRPr="00615801">
      <w:rPr>
        <w:rFonts w:cs="Arial"/>
        <w:sz w:val="16"/>
        <w:szCs w:val="16"/>
      </w:rPr>
      <w:t xml:space="preserve">© Pearson </w:t>
    </w:r>
    <w:r w:rsidRPr="00615801">
      <w:rPr>
        <w:rFonts w:cs="Arial"/>
        <w:noProof/>
        <w:sz w:val="16"/>
        <w:szCs w:val="16"/>
        <w:lang w:eastAsia="en-GB"/>
      </w:rPr>
      <w:t>Education</w:t>
    </w:r>
    <w:r w:rsidRPr="00615801">
      <w:rPr>
        <w:rFonts w:cs="Arial"/>
        <w:sz w:val="16"/>
        <w:szCs w:val="16"/>
      </w:rPr>
      <w:t xml:space="preserve"> Ltd 2023. Copying permitted for purchasing institution only. This material is not copyright free.</w:t>
    </w:r>
    <w:r w:rsidRPr="00615801">
      <w:rPr>
        <w:rFonts w:cs="Arial"/>
        <w:sz w:val="16"/>
        <w:szCs w:val="16"/>
      </w:rPr>
      <w:tab/>
    </w:r>
    <w:sdt>
      <w:sdtPr>
        <w:rPr>
          <w:sz w:val="16"/>
          <w:szCs w:val="16"/>
        </w:rPr>
        <w:id w:val="74807812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B60566" w:rsidRPr="00615801">
          <w:rPr>
            <w:sz w:val="16"/>
            <w:szCs w:val="16"/>
          </w:rPr>
          <w:fldChar w:fldCharType="begin"/>
        </w:r>
        <w:r w:rsidR="00B60566" w:rsidRPr="00615801">
          <w:rPr>
            <w:sz w:val="16"/>
            <w:szCs w:val="16"/>
          </w:rPr>
          <w:instrText xml:space="preserve"> PAGE   \* MERGEFORMAT </w:instrText>
        </w:r>
        <w:r w:rsidR="00B60566" w:rsidRPr="00615801">
          <w:rPr>
            <w:sz w:val="16"/>
            <w:szCs w:val="16"/>
          </w:rPr>
          <w:fldChar w:fldCharType="separate"/>
        </w:r>
        <w:r w:rsidR="00B60566" w:rsidRPr="00615801">
          <w:rPr>
            <w:noProof/>
            <w:sz w:val="16"/>
            <w:szCs w:val="16"/>
          </w:rPr>
          <w:t>2</w:t>
        </w:r>
        <w:r w:rsidR="00B60566" w:rsidRPr="00615801">
          <w:rPr>
            <w:noProof/>
            <w:sz w:val="16"/>
            <w:szCs w:val="16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C99376" w14:textId="77777777" w:rsidR="00562647" w:rsidRDefault="00562647" w:rsidP="00EE53DF">
      <w:pPr>
        <w:spacing w:after="0" w:line="240" w:lineRule="auto"/>
      </w:pPr>
      <w:r>
        <w:separator/>
      </w:r>
    </w:p>
  </w:footnote>
  <w:footnote w:type="continuationSeparator" w:id="0">
    <w:p w14:paraId="244923C8" w14:textId="77777777" w:rsidR="00562647" w:rsidRDefault="00562647" w:rsidP="00EE53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35BF4" w14:textId="77777777" w:rsidR="00EE53DF" w:rsidRPr="00854B8D" w:rsidRDefault="00854B8D" w:rsidP="00854B8D">
    <w:pPr>
      <w:pStyle w:val="Header"/>
      <w:ind w:left="-1418"/>
    </w:pPr>
    <w:r w:rsidRPr="00D45908">
      <w:rPr>
        <w:b/>
        <w:bCs/>
        <w:noProof/>
        <w:lang w:eastAsia="en-IN"/>
      </w:rPr>
      <w:drawing>
        <wp:inline distT="0" distB="0" distL="0" distR="0" wp14:anchorId="29500BA4" wp14:editId="7EDB6299">
          <wp:extent cx="7559869" cy="1247775"/>
          <wp:effectExtent l="0" t="0" r="3175" b="0"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" name="Picture 4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59869" cy="12477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612EB58E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2E3F72E0"/>
    <w:multiLevelType w:val="hybridMultilevel"/>
    <w:tmpl w:val="795E842A"/>
    <w:lvl w:ilvl="0" w:tplc="0809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" w15:restartNumberingAfterBreak="0">
    <w:nsid w:val="378C39E9"/>
    <w:multiLevelType w:val="hybridMultilevel"/>
    <w:tmpl w:val="D24C2E96"/>
    <w:lvl w:ilvl="0" w:tplc="0809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num w:numId="1" w16cid:durableId="882596494">
    <w:abstractNumId w:val="0"/>
  </w:num>
  <w:num w:numId="2" w16cid:durableId="1035035232">
    <w:abstractNumId w:val="2"/>
  </w:num>
  <w:num w:numId="3" w16cid:durableId="1097600558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2118"/>
    <w:rsid w:val="0003075D"/>
    <w:rsid w:val="0003111C"/>
    <w:rsid w:val="000470E9"/>
    <w:rsid w:val="00062C98"/>
    <w:rsid w:val="00065A6E"/>
    <w:rsid w:val="000852B5"/>
    <w:rsid w:val="000B4829"/>
    <w:rsid w:val="000D5EAC"/>
    <w:rsid w:val="000F5B23"/>
    <w:rsid w:val="0010797F"/>
    <w:rsid w:val="00130E61"/>
    <w:rsid w:val="00135F91"/>
    <w:rsid w:val="00140F8C"/>
    <w:rsid w:val="00165265"/>
    <w:rsid w:val="00182E34"/>
    <w:rsid w:val="001902ED"/>
    <w:rsid w:val="001B6FD4"/>
    <w:rsid w:val="001D08B7"/>
    <w:rsid w:val="001E7459"/>
    <w:rsid w:val="0020120C"/>
    <w:rsid w:val="00215354"/>
    <w:rsid w:val="00216DE6"/>
    <w:rsid w:val="002214D4"/>
    <w:rsid w:val="00227AA7"/>
    <w:rsid w:val="00241622"/>
    <w:rsid w:val="00245192"/>
    <w:rsid w:val="00251EAC"/>
    <w:rsid w:val="002538C1"/>
    <w:rsid w:val="0027014B"/>
    <w:rsid w:val="002875D7"/>
    <w:rsid w:val="00290167"/>
    <w:rsid w:val="002930F4"/>
    <w:rsid w:val="002C247F"/>
    <w:rsid w:val="002C2669"/>
    <w:rsid w:val="002C5EF1"/>
    <w:rsid w:val="002C7DAA"/>
    <w:rsid w:val="002D15F0"/>
    <w:rsid w:val="002D780B"/>
    <w:rsid w:val="002E5465"/>
    <w:rsid w:val="0031147C"/>
    <w:rsid w:val="00313EA2"/>
    <w:rsid w:val="00353DC0"/>
    <w:rsid w:val="00355508"/>
    <w:rsid w:val="0039204C"/>
    <w:rsid w:val="003A07AF"/>
    <w:rsid w:val="003A7F8D"/>
    <w:rsid w:val="003B2F2C"/>
    <w:rsid w:val="003B6333"/>
    <w:rsid w:val="003D0CF5"/>
    <w:rsid w:val="003D1629"/>
    <w:rsid w:val="003E4147"/>
    <w:rsid w:val="003F03D8"/>
    <w:rsid w:val="004044D1"/>
    <w:rsid w:val="004064A1"/>
    <w:rsid w:val="004104E5"/>
    <w:rsid w:val="00430E26"/>
    <w:rsid w:val="00431134"/>
    <w:rsid w:val="00431F2B"/>
    <w:rsid w:val="0044788E"/>
    <w:rsid w:val="00475583"/>
    <w:rsid w:val="00481F63"/>
    <w:rsid w:val="00484C4A"/>
    <w:rsid w:val="004902CE"/>
    <w:rsid w:val="004D653D"/>
    <w:rsid w:val="00500539"/>
    <w:rsid w:val="00530375"/>
    <w:rsid w:val="00543AEE"/>
    <w:rsid w:val="00553850"/>
    <w:rsid w:val="00562647"/>
    <w:rsid w:val="00583249"/>
    <w:rsid w:val="00590654"/>
    <w:rsid w:val="005A0285"/>
    <w:rsid w:val="005C6C7F"/>
    <w:rsid w:val="005C777A"/>
    <w:rsid w:val="005D573F"/>
    <w:rsid w:val="006028DC"/>
    <w:rsid w:val="006100CE"/>
    <w:rsid w:val="00614A1C"/>
    <w:rsid w:val="00615801"/>
    <w:rsid w:val="006202AE"/>
    <w:rsid w:val="0062437C"/>
    <w:rsid w:val="00627B85"/>
    <w:rsid w:val="00632051"/>
    <w:rsid w:val="006407F9"/>
    <w:rsid w:val="006B44BA"/>
    <w:rsid w:val="006C1E18"/>
    <w:rsid w:val="006E68BB"/>
    <w:rsid w:val="006F355E"/>
    <w:rsid w:val="00700ABD"/>
    <w:rsid w:val="0072525B"/>
    <w:rsid w:val="007305CB"/>
    <w:rsid w:val="0076220D"/>
    <w:rsid w:val="00764731"/>
    <w:rsid w:val="007950D7"/>
    <w:rsid w:val="007B7970"/>
    <w:rsid w:val="007C28D8"/>
    <w:rsid w:val="007F7AA7"/>
    <w:rsid w:val="008005F0"/>
    <w:rsid w:val="0081247E"/>
    <w:rsid w:val="00832238"/>
    <w:rsid w:val="00840D34"/>
    <w:rsid w:val="00847045"/>
    <w:rsid w:val="00854B8D"/>
    <w:rsid w:val="00860F16"/>
    <w:rsid w:val="00886A99"/>
    <w:rsid w:val="008951DA"/>
    <w:rsid w:val="00896141"/>
    <w:rsid w:val="00896F70"/>
    <w:rsid w:val="00897E3E"/>
    <w:rsid w:val="008B5A9F"/>
    <w:rsid w:val="008E5E97"/>
    <w:rsid w:val="009027E4"/>
    <w:rsid w:val="00902B08"/>
    <w:rsid w:val="00905820"/>
    <w:rsid w:val="009226CF"/>
    <w:rsid w:val="00956E2A"/>
    <w:rsid w:val="0097592C"/>
    <w:rsid w:val="0098059C"/>
    <w:rsid w:val="00980E88"/>
    <w:rsid w:val="009916FA"/>
    <w:rsid w:val="009B07BA"/>
    <w:rsid w:val="009C7440"/>
    <w:rsid w:val="009E1D23"/>
    <w:rsid w:val="009E22D3"/>
    <w:rsid w:val="009E380F"/>
    <w:rsid w:val="009E4D44"/>
    <w:rsid w:val="009F6204"/>
    <w:rsid w:val="00A15708"/>
    <w:rsid w:val="00A32A0C"/>
    <w:rsid w:val="00A533CB"/>
    <w:rsid w:val="00A72A97"/>
    <w:rsid w:val="00A74032"/>
    <w:rsid w:val="00A86D35"/>
    <w:rsid w:val="00AB0094"/>
    <w:rsid w:val="00AB2382"/>
    <w:rsid w:val="00AB520B"/>
    <w:rsid w:val="00AB7243"/>
    <w:rsid w:val="00AC3078"/>
    <w:rsid w:val="00AD1B70"/>
    <w:rsid w:val="00AE0745"/>
    <w:rsid w:val="00B12FCF"/>
    <w:rsid w:val="00B132B1"/>
    <w:rsid w:val="00B14F06"/>
    <w:rsid w:val="00B15367"/>
    <w:rsid w:val="00B153D7"/>
    <w:rsid w:val="00B22A89"/>
    <w:rsid w:val="00B36BCD"/>
    <w:rsid w:val="00B4094F"/>
    <w:rsid w:val="00B460A7"/>
    <w:rsid w:val="00B46FCD"/>
    <w:rsid w:val="00B47533"/>
    <w:rsid w:val="00B53970"/>
    <w:rsid w:val="00B5482E"/>
    <w:rsid w:val="00B6036D"/>
    <w:rsid w:val="00B60566"/>
    <w:rsid w:val="00B63A7D"/>
    <w:rsid w:val="00B66956"/>
    <w:rsid w:val="00B709BD"/>
    <w:rsid w:val="00BD75FD"/>
    <w:rsid w:val="00BE236C"/>
    <w:rsid w:val="00C05ADB"/>
    <w:rsid w:val="00C1334E"/>
    <w:rsid w:val="00C17D4F"/>
    <w:rsid w:val="00C44B33"/>
    <w:rsid w:val="00C526D3"/>
    <w:rsid w:val="00C87F08"/>
    <w:rsid w:val="00C92B18"/>
    <w:rsid w:val="00C97F0B"/>
    <w:rsid w:val="00CB2118"/>
    <w:rsid w:val="00CF2E6A"/>
    <w:rsid w:val="00D03C15"/>
    <w:rsid w:val="00D3189C"/>
    <w:rsid w:val="00D45908"/>
    <w:rsid w:val="00DA4E6E"/>
    <w:rsid w:val="00DD57AB"/>
    <w:rsid w:val="00E231CA"/>
    <w:rsid w:val="00E46EA4"/>
    <w:rsid w:val="00E646B8"/>
    <w:rsid w:val="00E66110"/>
    <w:rsid w:val="00E80B92"/>
    <w:rsid w:val="00E8569E"/>
    <w:rsid w:val="00E95948"/>
    <w:rsid w:val="00E95EB9"/>
    <w:rsid w:val="00EB62DD"/>
    <w:rsid w:val="00EC2002"/>
    <w:rsid w:val="00EC2C47"/>
    <w:rsid w:val="00EE055E"/>
    <w:rsid w:val="00EE3D74"/>
    <w:rsid w:val="00EE53DF"/>
    <w:rsid w:val="00EE590D"/>
    <w:rsid w:val="00EF7855"/>
    <w:rsid w:val="00F048CB"/>
    <w:rsid w:val="00F0786F"/>
    <w:rsid w:val="00F111B1"/>
    <w:rsid w:val="00F168EF"/>
    <w:rsid w:val="00F255AD"/>
    <w:rsid w:val="00F31BCF"/>
    <w:rsid w:val="00F35D08"/>
    <w:rsid w:val="00F4158C"/>
    <w:rsid w:val="00F51FE5"/>
    <w:rsid w:val="00F62721"/>
    <w:rsid w:val="00F67114"/>
    <w:rsid w:val="00F966D6"/>
    <w:rsid w:val="00FA19CF"/>
    <w:rsid w:val="00FA2D1E"/>
    <w:rsid w:val="00FB1DD7"/>
    <w:rsid w:val="00FC38EC"/>
    <w:rsid w:val="00FD2343"/>
    <w:rsid w:val="00FE1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F47C48"/>
  <w15:chartTrackingRefBased/>
  <w15:docId w15:val="{9CC6CD5F-6F77-4A03-961A-8746E5189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53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53DF"/>
  </w:style>
  <w:style w:type="paragraph" w:styleId="Footer">
    <w:name w:val="footer"/>
    <w:basedOn w:val="Normal"/>
    <w:link w:val="FooterChar"/>
    <w:uiPriority w:val="99"/>
    <w:unhideWhenUsed/>
    <w:rsid w:val="00E95948"/>
    <w:pPr>
      <w:tabs>
        <w:tab w:val="center" w:pos="4513"/>
        <w:tab w:val="right" w:pos="9026"/>
      </w:tabs>
      <w:spacing w:after="0" w:line="240" w:lineRule="auto"/>
    </w:pPr>
    <w:rPr>
      <w:rFonts w:ascii="Arial" w:hAnsi="Arial"/>
    </w:rPr>
  </w:style>
  <w:style w:type="character" w:customStyle="1" w:styleId="FooterChar">
    <w:name w:val="Footer Char"/>
    <w:basedOn w:val="DefaultParagraphFont"/>
    <w:link w:val="Footer"/>
    <w:uiPriority w:val="99"/>
    <w:rsid w:val="00E95948"/>
    <w:rPr>
      <w:rFonts w:ascii="Arial" w:hAnsi="Arial"/>
    </w:rPr>
  </w:style>
  <w:style w:type="paragraph" w:customStyle="1" w:styleId="Worksheettitle">
    <w:name w:val="Worksheet title"/>
    <w:basedOn w:val="Normal"/>
    <w:link w:val="WorksheettitleChar"/>
    <w:qFormat/>
    <w:rsid w:val="00EC2C47"/>
    <w:pPr>
      <w:spacing w:before="240" w:after="240" w:line="240" w:lineRule="auto"/>
    </w:pPr>
    <w:rPr>
      <w:rFonts w:ascii="Arial" w:eastAsia="MS Mincho" w:hAnsi="Arial" w:cs="Arial"/>
      <w:b/>
      <w:color w:val="000000" w:themeColor="text1"/>
      <w:sz w:val="32"/>
      <w:szCs w:val="32"/>
      <w:lang w:val="en-GB" w:eastAsia="ja-JP"/>
    </w:rPr>
  </w:style>
  <w:style w:type="character" w:customStyle="1" w:styleId="WorksheettitleChar">
    <w:name w:val="Worksheet title Char"/>
    <w:basedOn w:val="DefaultParagraphFont"/>
    <w:link w:val="Worksheettitle"/>
    <w:rsid w:val="00EC2C47"/>
    <w:rPr>
      <w:rFonts w:ascii="Arial" w:eastAsia="MS Mincho" w:hAnsi="Arial" w:cs="Arial"/>
      <w:b/>
      <w:color w:val="000000" w:themeColor="text1"/>
      <w:sz w:val="32"/>
      <w:szCs w:val="32"/>
      <w:lang w:val="en-GB" w:eastAsia="ja-JP"/>
    </w:rPr>
  </w:style>
  <w:style w:type="table" w:styleId="TableGrid">
    <w:name w:val="Table Grid"/>
    <w:basedOn w:val="TableNormal"/>
    <w:uiPriority w:val="39"/>
    <w:rsid w:val="00553850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qFormat/>
    <w:rsid w:val="00FA2D1E"/>
    <w:pPr>
      <w:spacing w:before="80" w:after="60" w:line="240" w:lineRule="atLeast"/>
    </w:pPr>
    <w:rPr>
      <w:rFonts w:ascii="Arial" w:eastAsia="MS Mincho" w:hAnsi="Arial" w:cs="Arial"/>
      <w:szCs w:val="24"/>
      <w:lang w:val="en-GB"/>
    </w:rPr>
  </w:style>
  <w:style w:type="paragraph" w:customStyle="1" w:styleId="Tablehead">
    <w:name w:val="Table head"/>
    <w:next w:val="Tabletext"/>
    <w:qFormat/>
    <w:rsid w:val="00431F2B"/>
    <w:pPr>
      <w:spacing w:before="80" w:after="60" w:line="240" w:lineRule="auto"/>
    </w:pPr>
    <w:rPr>
      <w:rFonts w:ascii="Arial" w:eastAsia="MS Mincho" w:hAnsi="Arial" w:cs="Arial"/>
      <w:b/>
      <w:sz w:val="19"/>
      <w:szCs w:val="24"/>
      <w:lang w:val="en-GB"/>
    </w:rPr>
  </w:style>
  <w:style w:type="paragraph" w:styleId="ListParagraph">
    <w:name w:val="List Paragraph"/>
    <w:basedOn w:val="Normal"/>
    <w:link w:val="ListParagraphChar"/>
    <w:uiPriority w:val="34"/>
    <w:qFormat/>
    <w:rsid w:val="000852B5"/>
    <w:pPr>
      <w:ind w:left="720"/>
      <w:contextualSpacing/>
    </w:pPr>
    <w:rPr>
      <w:lang w:val="en-GB"/>
    </w:rPr>
  </w:style>
  <w:style w:type="character" w:customStyle="1" w:styleId="normaltextrun">
    <w:name w:val="normaltextrun"/>
    <w:basedOn w:val="DefaultParagraphFont"/>
    <w:rsid w:val="004902CE"/>
  </w:style>
  <w:style w:type="character" w:styleId="Hyperlink">
    <w:name w:val="Hyperlink"/>
    <w:basedOn w:val="DefaultParagraphFont"/>
    <w:uiPriority w:val="99"/>
    <w:semiHidden/>
    <w:unhideWhenUsed/>
    <w:rsid w:val="004902CE"/>
    <w:rPr>
      <w:color w:val="0000FF"/>
      <w:u w:val="single"/>
    </w:rPr>
  </w:style>
  <w:style w:type="paragraph" w:styleId="CommentText">
    <w:name w:val="annotation text"/>
    <w:basedOn w:val="Normal"/>
    <w:link w:val="CommentTextChar"/>
    <w:uiPriority w:val="99"/>
    <w:unhideWhenUsed/>
    <w:rsid w:val="00E80B9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80B92"/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paragraph" w:styleId="BodyText">
    <w:name w:val="Body Text"/>
    <w:basedOn w:val="Normal"/>
    <w:link w:val="BodyTextChar"/>
    <w:uiPriority w:val="1"/>
    <w:qFormat/>
    <w:rsid w:val="005C6C7F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5C6C7F"/>
    <w:rPr>
      <w:rFonts w:ascii="Arial MT" w:eastAsia="Arial MT" w:hAnsi="Arial MT" w:cs="Arial MT"/>
      <w:szCs w:val="20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3A07AF"/>
    <w:rPr>
      <w:lang w:val="en-GB"/>
    </w:rPr>
  </w:style>
  <w:style w:type="character" w:customStyle="1" w:styleId="Algebra">
    <w:name w:val="Algebra"/>
    <w:basedOn w:val="DefaultParagraphFont"/>
    <w:uiPriority w:val="1"/>
    <w:qFormat/>
    <w:rsid w:val="00B47533"/>
    <w:rPr>
      <w:rFonts w:ascii="Times New Roman" w:hAnsi="Times New Roman"/>
      <w:i/>
      <w:sz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A32A0C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32A0C"/>
    <w:pPr>
      <w:spacing w:after="160"/>
    </w:pPr>
    <w:rPr>
      <w:rFonts w:asciiTheme="minorHAnsi" w:eastAsiaTheme="minorHAnsi" w:hAnsiTheme="minorHAnsi" w:cstheme="minorBidi"/>
      <w:b/>
      <w:bCs/>
      <w:lang w:val="en-IN"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32A0C"/>
    <w:rPr>
      <w:rFonts w:ascii="Times New Roman" w:eastAsia="Times New Roman" w:hAnsi="Times New Roman" w:cs="Times New Roman"/>
      <w:b/>
      <w:bCs/>
      <w:sz w:val="20"/>
      <w:szCs w:val="20"/>
      <w:lang w:val="en-GB" w:eastAsia="en-GB"/>
    </w:rPr>
  </w:style>
  <w:style w:type="paragraph" w:customStyle="1" w:styleId="Multiplechoice">
    <w:name w:val="Multiple choice"/>
    <w:basedOn w:val="Normal"/>
    <w:qFormat/>
    <w:rsid w:val="00615801"/>
    <w:pPr>
      <w:tabs>
        <w:tab w:val="left" w:pos="851"/>
      </w:tabs>
      <w:spacing w:after="80" w:line="276" w:lineRule="auto"/>
      <w:ind w:left="454"/>
    </w:pPr>
    <w:rPr>
      <w:rFonts w:ascii="Arial" w:hAnsi="Arial" w:cs="Arial"/>
      <w:szCs w:val="19"/>
      <w:shd w:val="clear" w:color="auto" w:fill="FFFFFF"/>
    </w:rPr>
  </w:style>
  <w:style w:type="paragraph" w:customStyle="1" w:styleId="Wordbankheading">
    <w:name w:val="Word bank heading"/>
    <w:basedOn w:val="Normal"/>
    <w:qFormat/>
    <w:rsid w:val="00A86D35"/>
    <w:pPr>
      <w:spacing w:before="240" w:after="40" w:line="240" w:lineRule="auto"/>
    </w:pPr>
    <w:rPr>
      <w:rFonts w:ascii="Arial" w:hAnsi="Arial" w:cs="Arial"/>
      <w:b/>
      <w:bCs/>
      <w:szCs w:val="21"/>
      <w:shd w:val="clear" w:color="auto" w:fill="FFFFFF"/>
    </w:rPr>
  </w:style>
  <w:style w:type="paragraph" w:customStyle="1" w:styleId="Gapfillexercise">
    <w:name w:val="Gapfill exercise"/>
    <w:basedOn w:val="BodyText"/>
    <w:qFormat/>
    <w:rsid w:val="002C7DAA"/>
    <w:pPr>
      <w:spacing w:before="80" w:line="480" w:lineRule="auto"/>
    </w:pPr>
    <w:rPr>
      <w:shd w:val="clear" w:color="auto" w:fill="FFFFFF"/>
    </w:rPr>
  </w:style>
  <w:style w:type="paragraph" w:customStyle="1" w:styleId="Numberedlist1">
    <w:name w:val="Numbered list 1"/>
    <w:basedOn w:val="BodyText"/>
    <w:qFormat/>
    <w:rsid w:val="00615801"/>
    <w:pPr>
      <w:tabs>
        <w:tab w:val="left" w:pos="454"/>
      </w:tabs>
      <w:spacing w:before="280" w:after="80" w:line="360" w:lineRule="auto"/>
      <w:ind w:left="454" w:hanging="454"/>
    </w:pPr>
    <w:rPr>
      <w:shd w:val="clear" w:color="auto" w:fill="FFFFFF"/>
    </w:rPr>
  </w:style>
  <w:style w:type="paragraph" w:customStyle="1" w:styleId="Artwork">
    <w:name w:val="Artwork"/>
    <w:basedOn w:val="BodyText"/>
    <w:qFormat/>
    <w:rsid w:val="00DD57AB"/>
    <w:pPr>
      <w:spacing w:before="120" w:after="120"/>
      <w:ind w:left="454"/>
    </w:pPr>
    <w:rPr>
      <w:rFonts w:ascii="Calibri" w:eastAsia="Times New Roman" w:hAnsi="Calibri" w:cs="Calibri"/>
      <w:noProof/>
      <w:shd w:val="clear" w:color="auto" w:fill="FFFFFF"/>
      <w:lang w:eastAsia="en-GB"/>
    </w:rPr>
  </w:style>
  <w:style w:type="paragraph" w:customStyle="1" w:styleId="Numberedlist1secondline">
    <w:name w:val="Numbered list 1 second line"/>
    <w:basedOn w:val="Numberedlist1"/>
    <w:qFormat/>
    <w:rsid w:val="0062437C"/>
    <w:pPr>
      <w:ind w:firstLine="0"/>
    </w:pPr>
  </w:style>
  <w:style w:type="paragraph" w:customStyle="1" w:styleId="Numberedpartlista">
    <w:name w:val="Numbered part list a"/>
    <w:basedOn w:val="Numberedlist1"/>
    <w:qFormat/>
    <w:rsid w:val="0062437C"/>
    <w:pPr>
      <w:tabs>
        <w:tab w:val="clear" w:pos="454"/>
        <w:tab w:val="left" w:pos="851"/>
      </w:tabs>
      <w:adjustRightInd w:val="0"/>
      <w:ind w:left="908"/>
    </w:pPr>
  </w:style>
  <w:style w:type="paragraph" w:customStyle="1" w:styleId="Numberedpartlistasecondline">
    <w:name w:val="Numbered part list a second line"/>
    <w:basedOn w:val="Numberedpartlista"/>
    <w:qFormat/>
    <w:rsid w:val="0031147C"/>
    <w:pPr>
      <w:ind w:left="851" w:firstLine="0"/>
    </w:pPr>
  </w:style>
  <w:style w:type="paragraph" w:customStyle="1" w:styleId="Write-online">
    <w:name w:val="Write-on line"/>
    <w:basedOn w:val="Numberedlist1secondline"/>
    <w:qFormat/>
    <w:rsid w:val="00B63A7D"/>
    <w:pPr>
      <w:spacing w:before="240"/>
    </w:pPr>
  </w:style>
  <w:style w:type="paragraph" w:customStyle="1" w:styleId="Numberedpartlisti">
    <w:name w:val="Numbered part list i"/>
    <w:basedOn w:val="Numberedpartlista"/>
    <w:qFormat/>
    <w:rsid w:val="00EF7855"/>
    <w:pPr>
      <w:tabs>
        <w:tab w:val="clear" w:pos="851"/>
        <w:tab w:val="left" w:pos="1247"/>
      </w:tabs>
      <w:ind w:left="1248" w:hanging="397"/>
    </w:pPr>
  </w:style>
  <w:style w:type="paragraph" w:customStyle="1" w:styleId="Default">
    <w:name w:val="Default"/>
    <w:rsid w:val="00AC307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GB"/>
    </w:rPr>
  </w:style>
  <w:style w:type="paragraph" w:styleId="ListBullet2">
    <w:name w:val="List Bullet 2"/>
    <w:basedOn w:val="Normal"/>
    <w:uiPriority w:val="99"/>
    <w:unhideWhenUsed/>
    <w:rsid w:val="00AC3078"/>
    <w:pPr>
      <w:numPr>
        <w:numId w:val="1"/>
      </w:numPr>
      <w:contextualSpacing/>
    </w:pPr>
    <w:rPr>
      <w:rFonts w:ascii="Arial" w:hAnsi="Arial"/>
    </w:rPr>
  </w:style>
  <w:style w:type="paragraph" w:styleId="Title">
    <w:name w:val="Title"/>
    <w:basedOn w:val="Normal"/>
    <w:link w:val="TitleChar"/>
    <w:uiPriority w:val="10"/>
    <w:qFormat/>
    <w:rsid w:val="00E231CA"/>
    <w:pPr>
      <w:widowControl w:val="0"/>
      <w:autoSpaceDE w:val="0"/>
      <w:autoSpaceDN w:val="0"/>
      <w:spacing w:before="92" w:after="0" w:line="240" w:lineRule="auto"/>
      <w:ind w:left="100"/>
    </w:pPr>
    <w:rPr>
      <w:rFonts w:ascii="Arial" w:eastAsia="Arial" w:hAnsi="Arial" w:cs="Arial"/>
      <w:b/>
      <w:bCs/>
      <w:sz w:val="24"/>
      <w:szCs w:val="24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E231CA"/>
    <w:rPr>
      <w:rFonts w:ascii="Arial" w:eastAsia="Arial" w:hAnsi="Arial" w:cs="Arial"/>
      <w:b/>
      <w:bCs/>
      <w:sz w:val="24"/>
      <w:szCs w:val="24"/>
      <w:lang w:val="en-US"/>
    </w:rPr>
  </w:style>
  <w:style w:type="paragraph" w:customStyle="1" w:styleId="Firstnumberedlistonpage">
    <w:name w:val="First numbered list on page"/>
    <w:basedOn w:val="Numberedlist1"/>
    <w:qFormat/>
    <w:rsid w:val="00E231CA"/>
    <w:pPr>
      <w:spacing w:before="840"/>
    </w:pPr>
    <w:rPr>
      <w:bCs/>
      <w:szCs w:val="22"/>
    </w:rPr>
  </w:style>
  <w:style w:type="paragraph" w:styleId="Revision">
    <w:name w:val="Revision"/>
    <w:hidden/>
    <w:uiPriority w:val="99"/>
    <w:semiHidden/>
    <w:rsid w:val="003F03D8"/>
    <w:pPr>
      <w:spacing w:after="0" w:line="240" w:lineRule="auto"/>
    </w:pPr>
  </w:style>
  <w:style w:type="character" w:customStyle="1" w:styleId="fontstyle01">
    <w:name w:val="fontstyle01"/>
    <w:basedOn w:val="DefaultParagraphFont"/>
    <w:rsid w:val="00C05ADB"/>
    <w:rPr>
      <w:rFonts w:ascii="Arial" w:hAnsi="Arial" w:cs="Arial" w:hint="default"/>
      <w:b w:val="0"/>
      <w:bCs w:val="0"/>
      <w:i w:val="0"/>
      <w:iCs w:val="0"/>
      <w:color w:val="000000"/>
      <w:sz w:val="20"/>
      <w:szCs w:val="20"/>
    </w:rPr>
  </w:style>
  <w:style w:type="paragraph" w:customStyle="1" w:styleId="TableParagraph">
    <w:name w:val="Table Paragraph"/>
    <w:basedOn w:val="Normal"/>
    <w:uiPriority w:val="1"/>
    <w:qFormat/>
    <w:rsid w:val="00C05ADB"/>
    <w:pPr>
      <w:autoSpaceDE w:val="0"/>
      <w:autoSpaceDN w:val="0"/>
      <w:adjustRightInd w:val="0"/>
      <w:spacing w:after="0" w:line="210" w:lineRule="exact"/>
      <w:ind w:left="50"/>
    </w:pPr>
    <w:rPr>
      <w:rFonts w:ascii="Arial" w:hAnsi="Arial" w:cs="Arial"/>
      <w:sz w:val="24"/>
      <w:szCs w:val="24"/>
      <w:lang w:val="en-GB"/>
    </w:rPr>
  </w:style>
  <w:style w:type="character" w:customStyle="1" w:styleId="fontstyle21">
    <w:name w:val="fontstyle21"/>
    <w:basedOn w:val="DefaultParagraphFont"/>
    <w:rsid w:val="00C05ADB"/>
    <w:rPr>
      <w:rFonts w:ascii="Arial" w:hAnsi="Arial" w:cs="Arial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DefaultParagraphFont"/>
    <w:rsid w:val="00FD2343"/>
    <w:rPr>
      <w:rFonts w:ascii="Arial" w:hAnsi="Arial" w:cs="Arial" w:hint="default"/>
      <w:b/>
      <w:bCs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42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5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2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mes\OneDrive\Documents\Docs%20Professional\Freelancing\Client%20Projects\Current\Just%20Content%202022%20Business%20Studies%20formatting\Batch%201\iG_Business_LessonX_workshee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B3B2142FB6EA4D94B7C736AD5E6EEF" ma:contentTypeVersion="17" ma:contentTypeDescription="Create a new document." ma:contentTypeScope="" ma:versionID="29aea3c796592465228ca4323922feff">
  <xsd:schema xmlns:xsd="http://www.w3.org/2001/XMLSchema" xmlns:xs="http://www.w3.org/2001/XMLSchema" xmlns:p="http://schemas.microsoft.com/office/2006/metadata/properties" xmlns:ns2="8fb335ab-8e0b-4eaa-8804-2c8a4e0b3381" xmlns:ns3="fc2818de-f296-4ba4-a6df-6ec047cb309f" targetNamespace="http://schemas.microsoft.com/office/2006/metadata/properties" ma:root="true" ma:fieldsID="9bd1a458625b5763b0401abe42d227ea" ns2:_="" ns3:_="">
    <xsd:import namespace="8fb335ab-8e0b-4eaa-8804-2c8a4e0b3381"/>
    <xsd:import namespace="fc2818de-f296-4ba4-a6df-6ec047cb309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OCR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b335ab-8e0b-4eaa-8804-2c8a4e0b33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46342d94-4a90-4c9b-8c88-cb4c8647e9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_Flow_SignoffStatus" ma:index="24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818de-f296-4ba4-a6df-6ec047cb309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d4f599bc-c32c-4c05-92dd-b29914b946a3}" ma:internalName="TaxCatchAll" ma:showField="CatchAllData" ma:web="fc2818de-f296-4ba4-a6df-6ec047cb309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8fb335ab-8e0b-4eaa-8804-2c8a4e0b3381" xsi:nil="true"/>
    <TaxCatchAll xmlns="fc2818de-f296-4ba4-a6df-6ec047cb309f" xsi:nil="true"/>
    <lcf76f155ced4ddcb4097134ff3c332f xmlns="8fb335ab-8e0b-4eaa-8804-2c8a4e0b338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F7EB7BA-031A-474A-9F1E-B0DE628AD4C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463D70E-1DE0-4F99-90A8-D20C15ADA6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b335ab-8e0b-4eaa-8804-2c8a4e0b3381"/>
    <ds:schemaRef ds:uri="fc2818de-f296-4ba4-a6df-6ec047cb30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ABDB3A4-6DEA-47B0-BCB0-F2D905892748}">
  <ds:schemaRefs>
    <ds:schemaRef ds:uri="http://schemas.microsoft.com/office/2006/metadata/properties"/>
    <ds:schemaRef ds:uri="http://schemas.microsoft.com/office/infopath/2007/PartnerControls"/>
    <ds:schemaRef ds:uri="8fb335ab-8e0b-4eaa-8804-2c8a4e0b3381"/>
    <ds:schemaRef ds:uri="fc2818de-f296-4ba4-a6df-6ec047cb309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iG_Business_LessonX_worksheet.dotx</Template>
  <TotalTime>12</TotalTime>
  <Pages>2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Wallis</dc:creator>
  <cp:keywords/>
  <dc:description/>
  <cp:lastModifiedBy>James Wallis</cp:lastModifiedBy>
  <cp:revision>35</cp:revision>
  <dcterms:created xsi:type="dcterms:W3CDTF">2023-05-19T07:04:00Z</dcterms:created>
  <dcterms:modified xsi:type="dcterms:W3CDTF">2023-06-20T12:03:00Z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0x010100B8B3B2142FB6EA4D94B7C736AD5E6EEF</vt:lpwstr>
  </property>
</Properties>
</file>