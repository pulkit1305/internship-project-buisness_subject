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EEFC" w14:textId="225D41AB" w:rsidR="00C902F7" w:rsidRPr="00C05ADB" w:rsidRDefault="00C902F7" w:rsidP="00C902F7">
      <w:pPr>
        <w:pStyle w:val="Worksheettitle"/>
        <w:rPr>
          <w:color w:val="FF0000"/>
          <w:sz w:val="20"/>
          <w:szCs w:val="20"/>
        </w:rPr>
      </w:pPr>
      <w:r w:rsidRPr="00C05ADB">
        <w:rPr>
          <w:color w:val="FF0000"/>
          <w:sz w:val="20"/>
          <w:szCs w:val="20"/>
        </w:rPr>
        <w:t xml:space="preserve">&lt;Straive, please replace header with </w:t>
      </w:r>
      <w:r>
        <w:rPr>
          <w:color w:val="FF0000"/>
          <w:sz w:val="20"/>
          <w:szCs w:val="20"/>
        </w:rPr>
        <w:t xml:space="preserve">Business Digital Teaching Hub / Lesson </w:t>
      </w:r>
      <w:r w:rsidR="007F472D">
        <w:rPr>
          <w:color w:val="FF0000"/>
          <w:sz w:val="20"/>
          <w:szCs w:val="20"/>
        </w:rPr>
        <w:t>14</w:t>
      </w:r>
      <w:r>
        <w:rPr>
          <w:color w:val="FF0000"/>
          <w:sz w:val="20"/>
          <w:szCs w:val="20"/>
        </w:rPr>
        <w:t xml:space="preserve"> </w:t>
      </w:r>
      <w:r w:rsidR="00B54BBC">
        <w:rPr>
          <w:color w:val="FF0000"/>
          <w:sz w:val="20"/>
          <w:szCs w:val="20"/>
        </w:rPr>
        <w:t>Factors that Determine the Location of a Business 2</w:t>
      </w:r>
      <w:r>
        <w:rPr>
          <w:color w:val="FF0000"/>
          <w:sz w:val="20"/>
          <w:szCs w:val="20"/>
        </w:rPr>
        <w:t xml:space="preserve"> / Worksheet </w:t>
      </w:r>
      <w:r w:rsidR="00514AF0">
        <w:rPr>
          <w:color w:val="FF0000"/>
          <w:sz w:val="20"/>
          <w:szCs w:val="20"/>
        </w:rPr>
        <w:t>1</w:t>
      </w:r>
      <w:r w:rsidRPr="00C05ADB">
        <w:rPr>
          <w:color w:val="FF0000"/>
          <w:sz w:val="20"/>
          <w:szCs w:val="20"/>
        </w:rPr>
        <w:t>&gt;</w:t>
      </w:r>
    </w:p>
    <w:p w14:paraId="09323488" w14:textId="153D7B6F" w:rsidR="0072525B" w:rsidRDefault="00700ABD" w:rsidP="00860F16">
      <w:pPr>
        <w:pStyle w:val="Worksheettitle"/>
      </w:pPr>
      <w:r>
        <w:t>Works</w:t>
      </w:r>
      <w:r w:rsidR="00C17D4F">
        <w:t>heet</w:t>
      </w:r>
      <w:r>
        <w:t xml:space="preserve"> </w:t>
      </w:r>
      <w:r w:rsidR="00514AF0">
        <w:t>1</w:t>
      </w:r>
    </w:p>
    <w:p w14:paraId="326325FA" w14:textId="77777777" w:rsidR="00C62D5A" w:rsidRDefault="00C62D5A" w:rsidP="00C62D5A">
      <w:pPr>
        <w:pStyle w:val="Title"/>
        <w:tabs>
          <w:tab w:val="left" w:pos="4253"/>
          <w:tab w:val="left" w:pos="5051"/>
          <w:tab w:val="left" w:pos="6804"/>
          <w:tab w:val="right" w:pos="9214"/>
          <w:tab w:val="left" w:pos="9943"/>
        </w:tabs>
        <w:ind w:left="0"/>
      </w:pPr>
      <w:r w:rsidRPr="00726055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Pr="00726055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>
        <w:rPr>
          <w:sz w:val="22"/>
          <w:szCs w:val="22"/>
        </w:rPr>
        <w:t xml:space="preserve"> </w:t>
      </w:r>
      <w:r w:rsidRPr="000338BC">
        <w:rPr>
          <w:b w:val="0"/>
          <w:bCs w:val="0"/>
          <w:sz w:val="22"/>
          <w:szCs w:val="22"/>
        </w:rPr>
        <w:t>_</w:t>
      </w:r>
      <w:r>
        <w:rPr>
          <w:b w:val="0"/>
          <w:bCs w:val="0"/>
          <w:sz w:val="22"/>
          <w:szCs w:val="22"/>
          <w:u w:val="single"/>
        </w:rPr>
        <w:tab/>
      </w:r>
      <w:r w:rsidRPr="00542183"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 xml:space="preserve">Date 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56BE4DF3" w14:textId="50D075AE" w:rsidR="00704522" w:rsidRPr="00704522" w:rsidRDefault="00704522" w:rsidP="00704522">
      <w:pPr>
        <w:pStyle w:val="Firstnumberedlistonpage"/>
        <w:rPr>
          <w:b/>
          <w:bCs w:val="0"/>
        </w:rPr>
      </w:pPr>
      <w:r w:rsidRPr="00704522">
        <w:rPr>
          <w:b/>
          <w:bCs w:val="0"/>
        </w:rPr>
        <w:t>Locations of businesses</w:t>
      </w:r>
    </w:p>
    <w:p w14:paraId="5DC1589D" w14:textId="13DA6C59" w:rsidR="00704522" w:rsidRPr="00923FF9" w:rsidRDefault="00704522" w:rsidP="00704522">
      <w:pPr>
        <w:pStyle w:val="Numberedlist1"/>
      </w:pPr>
      <w:r w:rsidRPr="00704522">
        <w:rPr>
          <w:b/>
          <w:bCs/>
        </w:rPr>
        <w:t>1</w:t>
      </w:r>
      <w:r>
        <w:tab/>
      </w:r>
      <w:r w:rsidRPr="00923FF9">
        <w:t xml:space="preserve">You will be assigned one of the following </w:t>
      </w:r>
      <w:r>
        <w:t>businesses</w:t>
      </w:r>
      <w:r w:rsidRPr="00923FF9">
        <w:t>.</w:t>
      </w:r>
      <w:r>
        <w:t xml:space="preserve"> Underline the one assigned to you.</w:t>
      </w:r>
    </w:p>
    <w:p w14:paraId="5D716A1B" w14:textId="77777777" w:rsidR="00704522" w:rsidRPr="00923FF9" w:rsidRDefault="00704522" w:rsidP="00704522">
      <w:pPr>
        <w:pStyle w:val="Numberedlist1secondline"/>
      </w:pPr>
      <w:r w:rsidRPr="00923FF9">
        <w:rPr>
          <w:b/>
          <w:bCs/>
        </w:rPr>
        <w:t>Novas</w:t>
      </w:r>
      <w:r w:rsidRPr="00923FF9">
        <w:t xml:space="preserve"> – </w:t>
      </w:r>
      <w:r>
        <w:t>a</w:t>
      </w:r>
      <w:r w:rsidRPr="00923FF9">
        <w:t xml:space="preserve"> huge second-hand car </w:t>
      </w:r>
      <w:r>
        <w:t>company</w:t>
      </w:r>
      <w:r w:rsidRPr="00923FF9">
        <w:t xml:space="preserve"> which operates from a large warehouse location </w:t>
      </w:r>
    </w:p>
    <w:p w14:paraId="63007D4D" w14:textId="77777777" w:rsidR="00704522" w:rsidRPr="00923FF9" w:rsidRDefault="00704522" w:rsidP="00704522">
      <w:pPr>
        <w:pStyle w:val="Numberedlist1secondline"/>
      </w:pPr>
      <w:r w:rsidRPr="00923FF9">
        <w:rPr>
          <w:b/>
          <w:bCs/>
        </w:rPr>
        <w:t>Harpers</w:t>
      </w:r>
      <w:r w:rsidRPr="00923FF9">
        <w:t xml:space="preserve"> – a sports shop selling clothing and sports equipment</w:t>
      </w:r>
    </w:p>
    <w:p w14:paraId="24D3D79A" w14:textId="77777777" w:rsidR="00704522" w:rsidRPr="00923FF9" w:rsidRDefault="00704522" w:rsidP="00704522">
      <w:pPr>
        <w:pStyle w:val="Numberedlist1secondline"/>
      </w:pPr>
      <w:r w:rsidRPr="00923FF9">
        <w:rPr>
          <w:b/>
          <w:bCs/>
        </w:rPr>
        <w:t>PM Academy</w:t>
      </w:r>
      <w:r w:rsidRPr="00923FF9">
        <w:t xml:space="preserve"> – </w:t>
      </w:r>
      <w:r>
        <w:t>a</w:t>
      </w:r>
      <w:r w:rsidRPr="00923FF9">
        <w:t xml:space="preserve"> stage school providing classes to children interested in acting, singing or music</w:t>
      </w:r>
    </w:p>
    <w:p w14:paraId="6E03069C" w14:textId="77777777" w:rsidR="00704522" w:rsidRPr="00923FF9" w:rsidRDefault="00704522" w:rsidP="00704522">
      <w:pPr>
        <w:pStyle w:val="Numberedlist1secondline"/>
      </w:pPr>
      <w:r w:rsidRPr="00923FF9">
        <w:rPr>
          <w:b/>
          <w:bCs/>
        </w:rPr>
        <w:t>The Herald</w:t>
      </w:r>
      <w:r w:rsidRPr="00923FF9">
        <w:t xml:space="preserve"> – a local newspaper which is printed and distributed to houses throughout the town</w:t>
      </w:r>
    </w:p>
    <w:p w14:paraId="05217C72" w14:textId="77777777" w:rsidR="00704522" w:rsidRPr="00923FF9" w:rsidRDefault="00704522" w:rsidP="00704522">
      <w:pPr>
        <w:pStyle w:val="Numberedlist1secondline"/>
      </w:pPr>
      <w:r w:rsidRPr="00923FF9">
        <w:rPr>
          <w:b/>
          <w:bCs/>
        </w:rPr>
        <w:t>Worzels</w:t>
      </w:r>
      <w:r w:rsidRPr="00923FF9">
        <w:t xml:space="preserve"> – a farm which grows apples that are used for fruit juice</w:t>
      </w:r>
    </w:p>
    <w:p w14:paraId="70AFD8EF" w14:textId="77777777" w:rsidR="00704522" w:rsidRPr="00923FF9" w:rsidRDefault="00704522" w:rsidP="00704522">
      <w:pPr>
        <w:pStyle w:val="Numberedlist1secondline"/>
      </w:pPr>
      <w:r w:rsidRPr="00923FF9">
        <w:rPr>
          <w:b/>
          <w:bCs/>
        </w:rPr>
        <w:t>A piece of cake</w:t>
      </w:r>
      <w:r w:rsidRPr="00923FF9">
        <w:t xml:space="preserve"> – </w:t>
      </w:r>
      <w:r>
        <w:t>a</w:t>
      </w:r>
      <w:r w:rsidRPr="00923FF9">
        <w:t xml:space="preserve"> sandwich shop that sells takeaway lunches and snacks</w:t>
      </w:r>
    </w:p>
    <w:p w14:paraId="25223985" w14:textId="77777777" w:rsidR="00704522" w:rsidRPr="00923FF9" w:rsidRDefault="00704522" w:rsidP="00704522">
      <w:pPr>
        <w:pStyle w:val="Numberedlist1secondline"/>
      </w:pPr>
      <w:r w:rsidRPr="00923FF9">
        <w:rPr>
          <w:b/>
          <w:bCs/>
        </w:rPr>
        <w:t>i</w:t>
      </w:r>
      <w:r>
        <w:rPr>
          <w:b/>
          <w:bCs/>
        </w:rPr>
        <w:t>C</w:t>
      </w:r>
      <w:r w:rsidRPr="00923FF9">
        <w:rPr>
          <w:b/>
          <w:bCs/>
        </w:rPr>
        <w:t>an</w:t>
      </w:r>
      <w:r w:rsidRPr="00923FF9">
        <w:t xml:space="preserve"> – </w:t>
      </w:r>
      <w:r>
        <w:t>a</w:t>
      </w:r>
      <w:r w:rsidRPr="00923FF9">
        <w:t xml:space="preserve"> food processing </w:t>
      </w:r>
      <w:r>
        <w:t>company</w:t>
      </w:r>
      <w:r w:rsidRPr="00923FF9">
        <w:t xml:space="preserve"> which produces dog and cat food</w:t>
      </w:r>
    </w:p>
    <w:p w14:paraId="2D055DFD" w14:textId="77777777" w:rsidR="00704522" w:rsidRPr="00923FF9" w:rsidRDefault="00704522" w:rsidP="00704522">
      <w:pPr>
        <w:pStyle w:val="Numberedlist1secondline"/>
      </w:pPr>
      <w:r w:rsidRPr="00923FF9">
        <w:rPr>
          <w:b/>
          <w:bCs/>
        </w:rPr>
        <w:t>Cre8tif FX</w:t>
      </w:r>
      <w:r w:rsidRPr="00923FF9">
        <w:t xml:space="preserve"> – a graphic design business that provides design services to business customers</w:t>
      </w:r>
    </w:p>
    <w:p w14:paraId="4E16E394" w14:textId="77777777" w:rsidR="00F345D7" w:rsidRDefault="00F345D7">
      <w:pPr>
        <w:rPr>
          <w:rFonts w:ascii="Arial MT" w:eastAsia="Arial MT" w:hAnsi="Arial MT" w:cs="Arial MT"/>
          <w:b/>
          <w:bCs/>
          <w:szCs w:val="20"/>
          <w:shd w:val="clear" w:color="auto" w:fill="FFFFFF"/>
          <w:lang w:val="en-US"/>
        </w:rPr>
      </w:pPr>
      <w:r>
        <w:rPr>
          <w:b/>
          <w:bCs/>
        </w:rPr>
        <w:br w:type="page"/>
      </w:r>
    </w:p>
    <w:p w14:paraId="32F646C4" w14:textId="0A648A36" w:rsidR="00704522" w:rsidRPr="00923FF9" w:rsidRDefault="00704522" w:rsidP="00704522">
      <w:pPr>
        <w:pStyle w:val="Numberedlist1"/>
      </w:pPr>
      <w:r w:rsidRPr="00704522">
        <w:rPr>
          <w:b/>
          <w:bCs/>
        </w:rPr>
        <w:lastRenderedPageBreak/>
        <w:t>2</w:t>
      </w:r>
      <w:r w:rsidRPr="00704522">
        <w:rPr>
          <w:b/>
          <w:bCs/>
        </w:rPr>
        <w:tab/>
      </w:r>
      <w:r>
        <w:t>Working by yourself, think about your business and consider these</w:t>
      </w:r>
      <w:r w:rsidRPr="00923FF9">
        <w:t xml:space="preserve"> questions.</w:t>
      </w:r>
    </w:p>
    <w:p w14:paraId="2D059908" w14:textId="5B804375" w:rsidR="00704522" w:rsidRPr="00923FF9" w:rsidRDefault="00704522" w:rsidP="00704522">
      <w:pPr>
        <w:pStyle w:val="Numberedpartlista"/>
      </w:pPr>
      <w:r w:rsidRPr="00704522">
        <w:rPr>
          <w:b/>
          <w:bCs/>
        </w:rPr>
        <w:t>a</w:t>
      </w:r>
      <w:r>
        <w:tab/>
      </w:r>
      <w:r w:rsidRPr="00923FF9">
        <w:t xml:space="preserve">Where in your local area would you choose to locate the </w:t>
      </w:r>
      <w:r>
        <w:t>business</w:t>
      </w:r>
      <w:r w:rsidRPr="00923FF9">
        <w:t>?</w:t>
      </w:r>
    </w:p>
    <w:p w14:paraId="4ACC9ADA" w14:textId="70D59EED" w:rsidR="00704522" w:rsidRDefault="00704522" w:rsidP="00704522">
      <w:pPr>
        <w:pStyle w:val="Numberedpartlista"/>
      </w:pPr>
      <w:r w:rsidRPr="00704522">
        <w:rPr>
          <w:b/>
          <w:bCs/>
        </w:rPr>
        <w:t>b</w:t>
      </w:r>
      <w:r>
        <w:tab/>
      </w:r>
      <w:r w:rsidRPr="00923FF9">
        <w:t>Which factor or factors would have the biggest impact on your choice of location? Why?</w:t>
      </w:r>
    </w:p>
    <w:p w14:paraId="265D79F5" w14:textId="46561E4F" w:rsidR="00704522" w:rsidRPr="00923FF9" w:rsidRDefault="00704522" w:rsidP="00704522">
      <w:pPr>
        <w:pStyle w:val="Numberedpartlista"/>
      </w:pPr>
      <w:r w:rsidRPr="00704522">
        <w:rPr>
          <w:b/>
          <w:bCs/>
        </w:rPr>
        <w:t>c</w:t>
      </w:r>
      <w:r>
        <w:tab/>
        <w:t>How would you rank all five factors from the one with the most influence (1) on your choice of location to the one with the least influence (5)?</w:t>
      </w:r>
    </w:p>
    <w:p w14:paraId="3F89C9AD" w14:textId="7C13E904" w:rsidR="00704522" w:rsidRDefault="00704522" w:rsidP="00704522">
      <w:pPr>
        <w:pStyle w:val="Numberedlist1"/>
      </w:pPr>
      <w:r w:rsidRPr="00704522">
        <w:rPr>
          <w:b/>
          <w:bCs/>
        </w:rPr>
        <w:t>3</w:t>
      </w:r>
      <w:r>
        <w:tab/>
        <w:t>Now discuss your ideas in your group, comparing your lists of priorities.</w:t>
      </w:r>
    </w:p>
    <w:sectPr w:rsidR="00704522" w:rsidSect="00C05ADB">
      <w:headerReference w:type="default" r:id="rId10"/>
      <w:footerReference w:type="default" r:id="rId11"/>
      <w:pgSz w:w="11906" w:h="16838"/>
      <w:pgMar w:top="2269" w:right="1440" w:bottom="851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51111" w14:textId="77777777" w:rsidR="00CB2118" w:rsidRDefault="00CB2118" w:rsidP="00EE53DF">
      <w:pPr>
        <w:spacing w:after="0" w:line="240" w:lineRule="auto"/>
      </w:pPr>
      <w:r>
        <w:separator/>
      </w:r>
    </w:p>
  </w:endnote>
  <w:endnote w:type="continuationSeparator" w:id="0">
    <w:p w14:paraId="112B52B4" w14:textId="77777777" w:rsidR="00CB2118" w:rsidRDefault="00CB2118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081FA" w14:textId="77777777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B60566" w:rsidRPr="00615801">
          <w:rPr>
            <w:noProof/>
            <w:sz w:val="16"/>
            <w:szCs w:val="16"/>
          </w:rPr>
          <w:t>2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60984" w14:textId="77777777" w:rsidR="00CB2118" w:rsidRDefault="00CB2118" w:rsidP="00EE53DF">
      <w:pPr>
        <w:spacing w:after="0" w:line="240" w:lineRule="auto"/>
      </w:pPr>
      <w:r>
        <w:separator/>
      </w:r>
    </w:p>
  </w:footnote>
  <w:footnote w:type="continuationSeparator" w:id="0">
    <w:p w14:paraId="7181A40B" w14:textId="77777777" w:rsidR="00CB2118" w:rsidRDefault="00CB2118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5BF4" w14:textId="77777777" w:rsidR="00EE53DF" w:rsidRPr="00854B8D" w:rsidRDefault="00854B8D" w:rsidP="00854B8D">
    <w:pPr>
      <w:pStyle w:val="Header"/>
      <w:ind w:left="-1418"/>
    </w:pPr>
    <w:r w:rsidRPr="00D45908">
      <w:rPr>
        <w:b/>
        <w:bCs/>
        <w:noProof/>
        <w:lang w:eastAsia="en-IN"/>
      </w:rPr>
      <w:drawing>
        <wp:inline distT="0" distB="0" distL="0" distR="0" wp14:anchorId="29500BA4" wp14:editId="7EDB6299">
          <wp:extent cx="7559869" cy="1247775"/>
          <wp:effectExtent l="0" t="0" r="3175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869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A001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FE5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7C0BC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0801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B078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CC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F674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2EB58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CE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4012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2155AC"/>
    <w:multiLevelType w:val="hybridMultilevel"/>
    <w:tmpl w:val="E98052B8"/>
    <w:lvl w:ilvl="0" w:tplc="0CA8E07A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11442"/>
    <w:multiLevelType w:val="hybridMultilevel"/>
    <w:tmpl w:val="F3E4F17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596494">
    <w:abstractNumId w:val="7"/>
  </w:num>
  <w:num w:numId="2" w16cid:durableId="402996688">
    <w:abstractNumId w:val="10"/>
  </w:num>
  <w:num w:numId="3" w16cid:durableId="1876427803">
    <w:abstractNumId w:val="9"/>
  </w:num>
  <w:num w:numId="4" w16cid:durableId="1909341501">
    <w:abstractNumId w:val="6"/>
  </w:num>
  <w:num w:numId="5" w16cid:durableId="13073034">
    <w:abstractNumId w:val="5"/>
  </w:num>
  <w:num w:numId="6" w16cid:durableId="731201252">
    <w:abstractNumId w:val="4"/>
  </w:num>
  <w:num w:numId="7" w16cid:durableId="563806919">
    <w:abstractNumId w:val="8"/>
  </w:num>
  <w:num w:numId="8" w16cid:durableId="1581063770">
    <w:abstractNumId w:val="3"/>
  </w:num>
  <w:num w:numId="9" w16cid:durableId="1144006556">
    <w:abstractNumId w:val="2"/>
  </w:num>
  <w:num w:numId="10" w16cid:durableId="1935673682">
    <w:abstractNumId w:val="1"/>
  </w:num>
  <w:num w:numId="11" w16cid:durableId="1631207329">
    <w:abstractNumId w:val="0"/>
  </w:num>
  <w:num w:numId="12" w16cid:durableId="3821457">
    <w:abstractNumId w:val="9"/>
  </w:num>
  <w:num w:numId="13" w16cid:durableId="783814319">
    <w:abstractNumId w:val="6"/>
  </w:num>
  <w:num w:numId="14" w16cid:durableId="437530114">
    <w:abstractNumId w:val="5"/>
  </w:num>
  <w:num w:numId="15" w16cid:durableId="111285708">
    <w:abstractNumId w:val="4"/>
  </w:num>
  <w:num w:numId="16" w16cid:durableId="1925800465">
    <w:abstractNumId w:val="8"/>
  </w:num>
  <w:num w:numId="17" w16cid:durableId="712852942">
    <w:abstractNumId w:val="3"/>
  </w:num>
  <w:num w:numId="18" w16cid:durableId="297952718">
    <w:abstractNumId w:val="2"/>
  </w:num>
  <w:num w:numId="19" w16cid:durableId="15470152">
    <w:abstractNumId w:val="1"/>
  </w:num>
  <w:num w:numId="20" w16cid:durableId="154229739">
    <w:abstractNumId w:val="0"/>
  </w:num>
  <w:num w:numId="21" w16cid:durableId="613362717">
    <w:abstractNumId w:val="9"/>
  </w:num>
  <w:num w:numId="22" w16cid:durableId="1259829268">
    <w:abstractNumId w:val="6"/>
  </w:num>
  <w:num w:numId="23" w16cid:durableId="1515877504">
    <w:abstractNumId w:val="5"/>
  </w:num>
  <w:num w:numId="24" w16cid:durableId="225651285">
    <w:abstractNumId w:val="4"/>
  </w:num>
  <w:num w:numId="25" w16cid:durableId="610625412">
    <w:abstractNumId w:val="8"/>
  </w:num>
  <w:num w:numId="26" w16cid:durableId="191960480">
    <w:abstractNumId w:val="3"/>
  </w:num>
  <w:num w:numId="27" w16cid:durableId="1946573361">
    <w:abstractNumId w:val="2"/>
  </w:num>
  <w:num w:numId="28" w16cid:durableId="621812877">
    <w:abstractNumId w:val="1"/>
  </w:num>
  <w:num w:numId="29" w16cid:durableId="1864051311">
    <w:abstractNumId w:val="0"/>
  </w:num>
  <w:num w:numId="30" w16cid:durableId="1370259280">
    <w:abstractNumId w:val="9"/>
  </w:num>
  <w:num w:numId="31" w16cid:durableId="895160406">
    <w:abstractNumId w:val="6"/>
  </w:num>
  <w:num w:numId="32" w16cid:durableId="533614252">
    <w:abstractNumId w:val="5"/>
  </w:num>
  <w:num w:numId="33" w16cid:durableId="1900625489">
    <w:abstractNumId w:val="4"/>
  </w:num>
  <w:num w:numId="34" w16cid:durableId="1775860710">
    <w:abstractNumId w:val="8"/>
  </w:num>
  <w:num w:numId="35" w16cid:durableId="1599752442">
    <w:abstractNumId w:val="3"/>
  </w:num>
  <w:num w:numId="36" w16cid:durableId="1695954594">
    <w:abstractNumId w:val="2"/>
  </w:num>
  <w:num w:numId="37" w16cid:durableId="307369069">
    <w:abstractNumId w:val="1"/>
  </w:num>
  <w:num w:numId="38" w16cid:durableId="1345208036">
    <w:abstractNumId w:val="0"/>
  </w:num>
  <w:num w:numId="39" w16cid:durableId="1324699499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118"/>
    <w:rsid w:val="0000651C"/>
    <w:rsid w:val="0003075D"/>
    <w:rsid w:val="000470E9"/>
    <w:rsid w:val="00065A6E"/>
    <w:rsid w:val="000852B5"/>
    <w:rsid w:val="000D5EAC"/>
    <w:rsid w:val="000F5B23"/>
    <w:rsid w:val="0010797F"/>
    <w:rsid w:val="00130E61"/>
    <w:rsid w:val="00135F91"/>
    <w:rsid w:val="00140F8C"/>
    <w:rsid w:val="00165265"/>
    <w:rsid w:val="00182E34"/>
    <w:rsid w:val="001902ED"/>
    <w:rsid w:val="001B6FD4"/>
    <w:rsid w:val="001E7459"/>
    <w:rsid w:val="0020120C"/>
    <w:rsid w:val="00216DE6"/>
    <w:rsid w:val="002214D4"/>
    <w:rsid w:val="00227AA7"/>
    <w:rsid w:val="00241622"/>
    <w:rsid w:val="00245192"/>
    <w:rsid w:val="0027014B"/>
    <w:rsid w:val="002875D7"/>
    <w:rsid w:val="00290167"/>
    <w:rsid w:val="002930F4"/>
    <w:rsid w:val="002C247F"/>
    <w:rsid w:val="002C2669"/>
    <w:rsid w:val="002C5EF1"/>
    <w:rsid w:val="002C7DAA"/>
    <w:rsid w:val="002D15F0"/>
    <w:rsid w:val="002D780B"/>
    <w:rsid w:val="0031147C"/>
    <w:rsid w:val="00313EA2"/>
    <w:rsid w:val="00323A23"/>
    <w:rsid w:val="00353DC0"/>
    <w:rsid w:val="00355508"/>
    <w:rsid w:val="0039204C"/>
    <w:rsid w:val="003A07AF"/>
    <w:rsid w:val="003A7F8D"/>
    <w:rsid w:val="003B2F2C"/>
    <w:rsid w:val="003B6333"/>
    <w:rsid w:val="003D0CF5"/>
    <w:rsid w:val="003D1629"/>
    <w:rsid w:val="003E4147"/>
    <w:rsid w:val="003E6983"/>
    <w:rsid w:val="003F03D8"/>
    <w:rsid w:val="004064A1"/>
    <w:rsid w:val="004104E5"/>
    <w:rsid w:val="00430E26"/>
    <w:rsid w:val="00431134"/>
    <w:rsid w:val="00431F2B"/>
    <w:rsid w:val="00475583"/>
    <w:rsid w:val="00481F63"/>
    <w:rsid w:val="00484C4A"/>
    <w:rsid w:val="004902CE"/>
    <w:rsid w:val="004D051F"/>
    <w:rsid w:val="004D653D"/>
    <w:rsid w:val="00500539"/>
    <w:rsid w:val="00514AF0"/>
    <w:rsid w:val="00530375"/>
    <w:rsid w:val="00543AEE"/>
    <w:rsid w:val="00553850"/>
    <w:rsid w:val="00590654"/>
    <w:rsid w:val="005A0285"/>
    <w:rsid w:val="005C6C7F"/>
    <w:rsid w:val="005D573F"/>
    <w:rsid w:val="006028DC"/>
    <w:rsid w:val="006100CE"/>
    <w:rsid w:val="00615801"/>
    <w:rsid w:val="006202AE"/>
    <w:rsid w:val="0062437C"/>
    <w:rsid w:val="00627B85"/>
    <w:rsid w:val="00632051"/>
    <w:rsid w:val="006407F9"/>
    <w:rsid w:val="006B44BA"/>
    <w:rsid w:val="006C1E18"/>
    <w:rsid w:val="006E68BB"/>
    <w:rsid w:val="006F355E"/>
    <w:rsid w:val="00700ABD"/>
    <w:rsid w:val="00704522"/>
    <w:rsid w:val="0072525B"/>
    <w:rsid w:val="007305CB"/>
    <w:rsid w:val="00764731"/>
    <w:rsid w:val="007950D7"/>
    <w:rsid w:val="007B7970"/>
    <w:rsid w:val="007C28D8"/>
    <w:rsid w:val="007F472D"/>
    <w:rsid w:val="007F7AA7"/>
    <w:rsid w:val="008005F0"/>
    <w:rsid w:val="00832238"/>
    <w:rsid w:val="00840D34"/>
    <w:rsid w:val="00847045"/>
    <w:rsid w:val="00854B8D"/>
    <w:rsid w:val="00860F16"/>
    <w:rsid w:val="00886A99"/>
    <w:rsid w:val="00896141"/>
    <w:rsid w:val="00896F70"/>
    <w:rsid w:val="00897E3E"/>
    <w:rsid w:val="008B5A9F"/>
    <w:rsid w:val="008E5E97"/>
    <w:rsid w:val="009027E4"/>
    <w:rsid w:val="00902B08"/>
    <w:rsid w:val="00956E2A"/>
    <w:rsid w:val="0097592C"/>
    <w:rsid w:val="0098059C"/>
    <w:rsid w:val="00980E88"/>
    <w:rsid w:val="009B07BA"/>
    <w:rsid w:val="009E1D23"/>
    <w:rsid w:val="009E22D3"/>
    <w:rsid w:val="009E380F"/>
    <w:rsid w:val="009E4D44"/>
    <w:rsid w:val="009F6204"/>
    <w:rsid w:val="00A15708"/>
    <w:rsid w:val="00A32A0C"/>
    <w:rsid w:val="00A533CB"/>
    <w:rsid w:val="00A72A97"/>
    <w:rsid w:val="00A74032"/>
    <w:rsid w:val="00A86D35"/>
    <w:rsid w:val="00AB0094"/>
    <w:rsid w:val="00AB520B"/>
    <w:rsid w:val="00AB7243"/>
    <w:rsid w:val="00AC3078"/>
    <w:rsid w:val="00AE0745"/>
    <w:rsid w:val="00B12FCF"/>
    <w:rsid w:val="00B132B1"/>
    <w:rsid w:val="00B14F06"/>
    <w:rsid w:val="00B15367"/>
    <w:rsid w:val="00B153D7"/>
    <w:rsid w:val="00B22A89"/>
    <w:rsid w:val="00B36BCD"/>
    <w:rsid w:val="00B4094F"/>
    <w:rsid w:val="00B460A7"/>
    <w:rsid w:val="00B46FCD"/>
    <w:rsid w:val="00B47533"/>
    <w:rsid w:val="00B53970"/>
    <w:rsid w:val="00B5482E"/>
    <w:rsid w:val="00B54BBC"/>
    <w:rsid w:val="00B6036D"/>
    <w:rsid w:val="00B60566"/>
    <w:rsid w:val="00B63A7D"/>
    <w:rsid w:val="00B66956"/>
    <w:rsid w:val="00B709BD"/>
    <w:rsid w:val="00BD75FD"/>
    <w:rsid w:val="00C05ADB"/>
    <w:rsid w:val="00C1334E"/>
    <w:rsid w:val="00C17D4F"/>
    <w:rsid w:val="00C44B33"/>
    <w:rsid w:val="00C526D3"/>
    <w:rsid w:val="00C62D5A"/>
    <w:rsid w:val="00C87F08"/>
    <w:rsid w:val="00C902F7"/>
    <w:rsid w:val="00C92B18"/>
    <w:rsid w:val="00C97F0B"/>
    <w:rsid w:val="00CB2118"/>
    <w:rsid w:val="00CF2E6A"/>
    <w:rsid w:val="00D03C15"/>
    <w:rsid w:val="00D3189C"/>
    <w:rsid w:val="00D45908"/>
    <w:rsid w:val="00DA4E6E"/>
    <w:rsid w:val="00DD57AB"/>
    <w:rsid w:val="00E231CA"/>
    <w:rsid w:val="00E646B8"/>
    <w:rsid w:val="00E66110"/>
    <w:rsid w:val="00E80B92"/>
    <w:rsid w:val="00E8569E"/>
    <w:rsid w:val="00E95948"/>
    <w:rsid w:val="00E95EB9"/>
    <w:rsid w:val="00EB62DD"/>
    <w:rsid w:val="00EC2002"/>
    <w:rsid w:val="00EC2C47"/>
    <w:rsid w:val="00EE3D74"/>
    <w:rsid w:val="00EE53DF"/>
    <w:rsid w:val="00EE590D"/>
    <w:rsid w:val="00EF7855"/>
    <w:rsid w:val="00F048CB"/>
    <w:rsid w:val="00F111B1"/>
    <w:rsid w:val="00F255AD"/>
    <w:rsid w:val="00F31BCF"/>
    <w:rsid w:val="00F345D7"/>
    <w:rsid w:val="00F4158C"/>
    <w:rsid w:val="00F51FE5"/>
    <w:rsid w:val="00F62721"/>
    <w:rsid w:val="00F67114"/>
    <w:rsid w:val="00F966D6"/>
    <w:rsid w:val="00FA19CF"/>
    <w:rsid w:val="00FA2D1E"/>
    <w:rsid w:val="00FD2343"/>
    <w:rsid w:val="00FE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47C48"/>
  <w15:chartTrackingRefBased/>
  <w15:docId w15:val="{9CC6CD5F-6F77-4A03-961A-8746E518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semiHidden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615801"/>
    <w:pPr>
      <w:tabs>
        <w:tab w:val="left" w:pos="454"/>
      </w:tabs>
      <w:spacing w:before="280" w:after="80" w:line="360" w:lineRule="auto"/>
      <w:ind w:left="454" w:hanging="454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62437C"/>
    <w:pPr>
      <w:ind w:firstLine="0"/>
    </w:pPr>
  </w:style>
  <w:style w:type="paragraph" w:customStyle="1" w:styleId="Numberedpartlista">
    <w:name w:val="Numbered part list a"/>
    <w:basedOn w:val="Numberedlist1"/>
    <w:qFormat/>
    <w:rsid w:val="0062437C"/>
    <w:pPr>
      <w:tabs>
        <w:tab w:val="clear" w:pos="454"/>
        <w:tab w:val="left" w:pos="851"/>
      </w:tabs>
      <w:adjustRightInd w:val="0"/>
      <w:ind w:left="908"/>
    </w:pPr>
  </w:style>
  <w:style w:type="paragraph" w:customStyle="1" w:styleId="Numberedpartlistasecondline">
    <w:name w:val="Numbered part list a second line"/>
    <w:basedOn w:val="Numberedpartlista"/>
    <w:qFormat/>
    <w:rsid w:val="0031147C"/>
    <w:pPr>
      <w:ind w:left="851" w:firstLine="0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EF7855"/>
    <w:pPr>
      <w:tabs>
        <w:tab w:val="clear" w:pos="851"/>
        <w:tab w:val="left" w:pos="1247"/>
      </w:tabs>
      <w:ind w:left="1248" w:hanging="397"/>
    </w:pPr>
  </w:style>
  <w:style w:type="paragraph" w:customStyle="1" w:styleId="Default">
    <w:name w:val="Default"/>
    <w:rsid w:val="00AC30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paragraph" w:styleId="ListBullet2">
    <w:name w:val="List Bullet 2"/>
    <w:basedOn w:val="Normal"/>
    <w:uiPriority w:val="99"/>
    <w:unhideWhenUsed/>
    <w:rsid w:val="00AC3078"/>
    <w:pPr>
      <w:numPr>
        <w:numId w:val="1"/>
      </w:numPr>
      <w:contextualSpacing/>
    </w:pPr>
    <w:rPr>
      <w:rFonts w:ascii="Arial" w:hAnsi="Arial"/>
    </w:rPr>
  </w:style>
  <w:style w:type="paragraph" w:styleId="Title">
    <w:name w:val="Title"/>
    <w:basedOn w:val="Normal"/>
    <w:link w:val="TitleChar"/>
    <w:uiPriority w:val="10"/>
    <w:qFormat/>
    <w:rsid w:val="00E231CA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231CA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Firstnumberedlistonpage">
    <w:name w:val="First numbered list on page"/>
    <w:basedOn w:val="Numberedlist1"/>
    <w:qFormat/>
    <w:rsid w:val="00E231CA"/>
    <w:pPr>
      <w:spacing w:before="840"/>
    </w:pPr>
    <w:rPr>
      <w:bCs/>
      <w:szCs w:val="22"/>
    </w:rPr>
  </w:style>
  <w:style w:type="paragraph" w:styleId="Revision">
    <w:name w:val="Revision"/>
    <w:hidden/>
    <w:uiPriority w:val="99"/>
    <w:semiHidden/>
    <w:rsid w:val="003F03D8"/>
    <w:pPr>
      <w:spacing w:after="0" w:line="240" w:lineRule="auto"/>
    </w:pPr>
  </w:style>
  <w:style w:type="character" w:customStyle="1" w:styleId="fontstyle01">
    <w:name w:val="fontstyle01"/>
    <w:basedOn w:val="DefaultParagraphFont"/>
    <w:rsid w:val="00C05ADB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C05ADB"/>
    <w:pPr>
      <w:autoSpaceDE w:val="0"/>
      <w:autoSpaceDN w:val="0"/>
      <w:adjustRightInd w:val="0"/>
      <w:spacing w:after="0" w:line="210" w:lineRule="exact"/>
      <w:ind w:left="50"/>
    </w:pPr>
    <w:rPr>
      <w:rFonts w:ascii="Arial" w:hAnsi="Arial" w:cs="Arial"/>
      <w:sz w:val="24"/>
      <w:szCs w:val="24"/>
      <w:lang w:val="en-GB"/>
    </w:rPr>
  </w:style>
  <w:style w:type="character" w:customStyle="1" w:styleId="fontstyle21">
    <w:name w:val="fontstyle21"/>
    <w:basedOn w:val="DefaultParagraphFont"/>
    <w:rsid w:val="00C05ADB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FD2343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OneDrive\Documents\Docs%20Professional\Freelancing\Client%20Projects\Current\Just%20Content%202022%20Business%20Studies%20formatting\Batch%201\iG_Business_LessonX_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2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iG_Business_LessonX_worksheet.dotx</Template>
  <TotalTime>12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Wallis</dc:creator>
  <cp:keywords/>
  <dc:description/>
  <cp:lastModifiedBy>James Wallis</cp:lastModifiedBy>
  <cp:revision>16</cp:revision>
  <dcterms:created xsi:type="dcterms:W3CDTF">2023-05-19T07:04:00Z</dcterms:created>
  <dcterms:modified xsi:type="dcterms:W3CDTF">2023-06-20T12:04:00Z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</Properties>
</file>